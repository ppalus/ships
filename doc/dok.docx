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rPr>
          <w:trHeight w:val="2880"/>
          <w:jc w:val="center"/>
        </w:trPr>
        <w:tc>
          <w:tcPr>
            <w:tcW w:w="5000" w:type="pct"/>
          </w:tcPr>
          <w:p w:rsidR="0017707D" w:rsidRPr="00062508" w:rsidRDefault="00176F1C" w:rsidP="002D31E8">
            <w:pPr>
              <w:pStyle w:val="Bezodstpw"/>
              <w:jc w:val="center"/>
            </w:pPr>
            <w:r>
              <w:rPr>
                <w:sz w:val="24"/>
              </w:rPr>
              <w:t>Wydział Fizyki i Informatyki Stosowanej</w:t>
            </w:r>
          </w:p>
        </w:tc>
      </w:tr>
      <w:tr w:rsidR="0017707D" w:rsidRPr="0006250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7707D" w:rsidRPr="00062508" w:rsidRDefault="00176F1C" w:rsidP="002D31E8">
            <w:pPr>
              <w:pStyle w:val="Bezodstpw"/>
              <w:jc w:val="center"/>
            </w:pPr>
            <w:r>
              <w:rPr>
                <w:b/>
                <w:sz w:val="48"/>
              </w:rPr>
              <w:t>Gra w statki</w:t>
            </w:r>
          </w:p>
        </w:tc>
      </w:tr>
      <w:tr w:rsidR="0017707D" w:rsidRPr="0006250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7707D" w:rsidRPr="00062508" w:rsidRDefault="0017707D" w:rsidP="002D31E8">
            <w:pPr>
              <w:pStyle w:val="Bezodstpw"/>
              <w:jc w:val="center"/>
            </w:pPr>
            <w:r w:rsidRPr="00062508">
              <w:rPr>
                <w:sz w:val="32"/>
              </w:rPr>
              <w:t>Dokumentacja analityczna systemu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E377BE">
            <w:pPr>
              <w:pStyle w:val="Bezodstpw"/>
            </w:pP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Default="00176F1C" w:rsidP="002D31E8">
            <w:pPr>
              <w:pStyle w:val="Bezodstpw"/>
              <w:jc w:val="center"/>
            </w:pPr>
            <w:r>
              <w:t>Patryk Pałus</w:t>
            </w:r>
          </w:p>
          <w:p w:rsidR="00176F1C" w:rsidRPr="00062508" w:rsidRDefault="00176F1C" w:rsidP="002D31E8">
            <w:pPr>
              <w:pStyle w:val="Bezodstpw"/>
              <w:jc w:val="center"/>
            </w:pPr>
            <w:r>
              <w:t>Anna Skórska</w:t>
            </w:r>
          </w:p>
        </w:tc>
      </w:tr>
      <w:tr w:rsidR="0017707D" w:rsidRPr="00062508">
        <w:trPr>
          <w:trHeight w:val="360"/>
          <w:jc w:val="center"/>
        </w:trPr>
        <w:tc>
          <w:tcPr>
            <w:tcW w:w="5000" w:type="pct"/>
            <w:vAlign w:val="center"/>
          </w:tcPr>
          <w:p w:rsidR="0017707D" w:rsidRPr="00062508" w:rsidRDefault="0017707D" w:rsidP="002D31E8">
            <w:pPr>
              <w:pStyle w:val="Bezodstpw"/>
              <w:jc w:val="center"/>
            </w:pPr>
          </w:p>
        </w:tc>
      </w:tr>
    </w:tbl>
    <w:p w:rsidR="0017707D" w:rsidRPr="00C335B7" w:rsidRDefault="0017707D" w:rsidP="00E377BE"/>
    <w:p w:rsidR="0017707D" w:rsidRPr="00C335B7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17707D" w:rsidRPr="00062508">
        <w:tc>
          <w:tcPr>
            <w:tcW w:w="5000" w:type="pct"/>
          </w:tcPr>
          <w:p w:rsidR="0017707D" w:rsidRPr="00062508" w:rsidRDefault="0017707D" w:rsidP="00E377BE">
            <w:pPr>
              <w:pStyle w:val="Bezodstpw"/>
            </w:pPr>
          </w:p>
        </w:tc>
      </w:tr>
    </w:tbl>
    <w:p w:rsidR="0017707D" w:rsidRPr="00C335B7" w:rsidRDefault="0017707D" w:rsidP="00E377BE"/>
    <w:p w:rsidR="0017707D" w:rsidRPr="00C335B7" w:rsidRDefault="0017707D" w:rsidP="00E377BE">
      <w:r w:rsidRPr="00C335B7">
        <w:br w:type="page"/>
      </w:r>
    </w:p>
    <w:p w:rsidR="00EF0C4C" w:rsidRDefault="00F6051A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r w:rsidRPr="00C335B7">
        <w:lastRenderedPageBreak/>
        <w:fldChar w:fldCharType="begin"/>
      </w:r>
      <w:r w:rsidR="00A05D06" w:rsidRPr="00C335B7">
        <w:instrText xml:space="preserve"> TOC \o "1-2" \h \z \u </w:instrText>
      </w:r>
      <w:r w:rsidRPr="00C335B7">
        <w:fldChar w:fldCharType="separate"/>
      </w:r>
      <w:hyperlink w:anchor="_Toc412188314" w:history="1">
        <w:r w:rsidR="00EF0C4C" w:rsidRPr="003414BD">
          <w:rPr>
            <w:rStyle w:val="Hipercze"/>
            <w:noProof/>
          </w:rPr>
          <w:t>1</w:t>
        </w:r>
        <w:r w:rsidR="00EF0C4C"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="00EF0C4C" w:rsidRPr="003414BD">
          <w:rPr>
            <w:rStyle w:val="Hipercze"/>
            <w:noProof/>
          </w:rPr>
          <w:t>Wprowadzenie</w:t>
        </w:r>
        <w:r w:rsidR="00EF0C4C">
          <w:rPr>
            <w:noProof/>
            <w:webHidden/>
          </w:rPr>
          <w:tab/>
        </w:r>
        <w:r w:rsidR="00EF0C4C">
          <w:rPr>
            <w:noProof/>
            <w:webHidden/>
          </w:rPr>
          <w:fldChar w:fldCharType="begin"/>
        </w:r>
        <w:r w:rsidR="00EF0C4C">
          <w:rPr>
            <w:noProof/>
            <w:webHidden/>
          </w:rPr>
          <w:instrText xml:space="preserve"> PAGEREF _Toc412188314 \h </w:instrText>
        </w:r>
        <w:r w:rsidR="00EF0C4C">
          <w:rPr>
            <w:noProof/>
            <w:webHidden/>
          </w:rPr>
        </w:r>
        <w:r w:rsidR="00EF0C4C">
          <w:rPr>
            <w:noProof/>
            <w:webHidden/>
          </w:rPr>
          <w:fldChar w:fldCharType="separate"/>
        </w:r>
        <w:r w:rsidR="00EF0C4C">
          <w:rPr>
            <w:noProof/>
            <w:webHidden/>
          </w:rPr>
          <w:t>3</w:t>
        </w:r>
        <w:r w:rsidR="00EF0C4C"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5" w:history="1">
        <w:r w:rsidRPr="003414BD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6" w:history="1">
        <w:r w:rsidRPr="003414BD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Cele do osiągnięcia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7" w:history="1">
        <w:r w:rsidRPr="003414BD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Słownik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8" w:history="1">
        <w:r w:rsidRPr="003414BD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Wymagania funkcjonalne - przypadki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19" w:history="1">
        <w:r w:rsidRPr="003414BD">
          <w:rPr>
            <w:rStyle w:val="Hipercz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P01 nazwa przypadku użycia: Nowa 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0" w:history="1">
        <w:r w:rsidRPr="003414BD">
          <w:rPr>
            <w:rStyle w:val="Hipercz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P02 nazwa przypadku użycia: Losowanie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1" w:history="1">
        <w:r w:rsidRPr="003414BD">
          <w:rPr>
            <w:rStyle w:val="Hipercz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P03 nazwa przypadku użycia: Ustawianie statków na planszy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2" w:history="1">
        <w:r w:rsidRPr="003414BD">
          <w:rPr>
            <w:rStyle w:val="Hipercz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P04 nazwa przypadku użycia: 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3" w:history="1">
        <w:r w:rsidRPr="003414BD">
          <w:rPr>
            <w:rStyle w:val="Hipercz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P05 nazwa przypadku użycia: Poddanie się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4" w:history="1">
        <w:r w:rsidRPr="003414BD">
          <w:rPr>
            <w:rStyle w:val="Hipercze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P06 nazwa przypadku użycia: Wyświetlanie statystyki gracza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5" w:history="1">
        <w:r w:rsidRPr="003414BD">
          <w:rPr>
            <w:rStyle w:val="Hipercze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P07 nazwa przypadku użycia: Zapraszanie do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6" w:history="1">
        <w:r w:rsidRPr="003414BD">
          <w:rPr>
            <w:rStyle w:val="Hipercze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P08 nazwa przypadku użycia: Potwierdzenie zaproszenia.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7" w:history="1">
        <w:r w:rsidRPr="003414BD">
          <w:rPr>
            <w:rStyle w:val="Hipercze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P09 nazwa przypadku użycia: Zarządzanie znajomymi.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8" w:history="1">
        <w:r w:rsidRPr="003414BD">
          <w:rPr>
            <w:rStyle w:val="Hipercze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P10 nazwa przypadku użycia: Utwórz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29" w:history="1">
        <w:r w:rsidRPr="003414BD">
          <w:rPr>
            <w:rStyle w:val="Hipercze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P11 nazwa przypadku użycia: Ranking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0" w:history="1">
        <w:r w:rsidRPr="003414BD">
          <w:rPr>
            <w:rStyle w:val="Hipercze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Identyfikator: P12 nazwa przypadku użycia: Zmień hasło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1" w:history="1">
        <w:r w:rsidRPr="003414BD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Wymagania niefunkcjonalne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2" w:history="1">
        <w:r w:rsidRPr="003414BD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Wymagania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3" w:history="1">
        <w:r w:rsidRPr="003414BD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Wymagania względem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4" w:history="1">
        <w:r w:rsidRPr="003414BD">
          <w:rPr>
            <w:rStyle w:val="Hipercz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Dostępność, wydajność, niezawodność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5" w:history="1">
        <w:r w:rsidRPr="003414BD">
          <w:rPr>
            <w:rStyle w:val="Hipercz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Użyteczność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0C4C" w:rsidRDefault="00EF0C4C">
      <w:pPr>
        <w:pStyle w:val="Spistreci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 w:bidi="ar-SA"/>
        </w:rPr>
      </w:pPr>
      <w:hyperlink w:anchor="_Toc412188336" w:history="1">
        <w:r w:rsidRPr="003414BD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pl-PL" w:bidi="ar-SA"/>
          </w:rPr>
          <w:tab/>
        </w:r>
        <w:r w:rsidRPr="003414BD">
          <w:rPr>
            <w:rStyle w:val="Hipercze"/>
            <w:noProof/>
          </w:rPr>
          <w:t>Model dziedziny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_Toc412188336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5D06" w:rsidRPr="00C335B7" w:rsidRDefault="00F6051A" w:rsidP="00E377BE">
      <w:r w:rsidRPr="00C335B7">
        <w:fldChar w:fldCharType="end"/>
      </w:r>
    </w:p>
    <w:p w:rsidR="004D1C39" w:rsidRPr="00C335B7" w:rsidRDefault="004D1C39" w:rsidP="00E377BE">
      <w:pPr>
        <w:rPr>
          <w:rFonts w:ascii="Cambria" w:hAnsi="Cambria"/>
          <w:sz w:val="28"/>
          <w:szCs w:val="28"/>
        </w:rPr>
      </w:pPr>
      <w:r w:rsidRPr="00C335B7">
        <w:br w:type="page"/>
      </w:r>
    </w:p>
    <w:p w:rsidR="004905D2" w:rsidRPr="00C335B7" w:rsidRDefault="004905D2" w:rsidP="00E377BE">
      <w:pPr>
        <w:pStyle w:val="Nagwek1"/>
      </w:pPr>
      <w:bookmarkStart w:id="0" w:name="_Toc412188314"/>
      <w:r w:rsidRPr="00C335B7">
        <w:lastRenderedPageBreak/>
        <w:t>Wprowadzenie</w:t>
      </w:r>
      <w:bookmarkEnd w:id="0"/>
    </w:p>
    <w:p w:rsidR="004905D2" w:rsidRDefault="004905D2" w:rsidP="00E377BE">
      <w:pPr>
        <w:pStyle w:val="Nagwek2"/>
      </w:pPr>
      <w:bookmarkStart w:id="1" w:name="_Toc412188315"/>
      <w:r w:rsidRPr="00C335B7">
        <w:t>Opis systemu</w:t>
      </w:r>
      <w:bookmarkEnd w:id="1"/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Stworzenie aplikacji na podstawie popularnej gry „statki”, w której dwóch przeciwników na przemian „strzela” w wybrane przez siebie pola, gdzie podejrzewa, że przeciwnik ukrył swoje statki.</w:t>
      </w:r>
      <w:r>
        <w:rPr>
          <w:color w:val="000000" w:themeColor="text1"/>
        </w:rPr>
        <w:br/>
        <w:t>Gra kończy się gdy wszystkie statki jednego z graczy zostaną zatopione – jeden z graczy zgadnie wszystkie pola na planszy przeciwnika gdzie tamten ustawił swoje statki.</w:t>
      </w:r>
      <w:r>
        <w:rPr>
          <w:color w:val="000000" w:themeColor="text1"/>
        </w:rPr>
        <w:br/>
        <w:t>Przeciwnicy wykonują swoje ruchy naprzemiennie.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Gra będzie działać na systemie android.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Dostępna będzie opcja gry ze zdalnym użytkownikiem oraz gra z innymi graczami poprzez połączenie bluetooth.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będzie zapamiętywała wynik każdej rozegranej partii i będzie udostępniała zebrane dane w postaci statystyk wygranych danego gracza.</w:t>
      </w:r>
    </w:p>
    <w:p w:rsidR="001F3389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Aplikacja posiadać będzie opcję znajomych.</w:t>
      </w:r>
      <w:r>
        <w:rPr>
          <w:color w:val="000000" w:themeColor="text1"/>
        </w:rPr>
        <w:br/>
        <w:t>Znajomi są wyświetlani w formie listy z zaznaczeniem czy są oni obecnie dostępni, tzn czy urządzenie jest wstanie nawiązać z nimi połączenie w celu zaproszenia ich do gry.</w:t>
      </w:r>
      <w:r>
        <w:rPr>
          <w:color w:val="000000" w:themeColor="text1"/>
        </w:rPr>
        <w:br/>
        <w:t>Będzie możliwość dodawania i usuwania znajomych.</w:t>
      </w:r>
    </w:p>
    <w:p w:rsidR="001F3389" w:rsidRPr="002E1E4C" w:rsidRDefault="001F3389" w:rsidP="001F3389">
      <w:pPr>
        <w:rPr>
          <w:color w:val="000000" w:themeColor="text1"/>
        </w:rPr>
      </w:pPr>
      <w:r>
        <w:rPr>
          <w:color w:val="000000" w:themeColor="text1"/>
        </w:rPr>
        <w:t>Do gry zostanie stworzona strona internetowa dzięki której będzie można zarządzać swoim kontem oraz będzie wyświetlany ranking najlepszych graczy.</w:t>
      </w:r>
    </w:p>
    <w:p w:rsidR="004905D2" w:rsidRDefault="004905D2" w:rsidP="00E377BE">
      <w:pPr>
        <w:pStyle w:val="Nagwek2"/>
      </w:pPr>
      <w:bookmarkStart w:id="2" w:name="_Toc412188316"/>
      <w:r w:rsidRPr="00C335B7">
        <w:t>Cele do osiągnięcia</w:t>
      </w:r>
      <w:bookmarkEnd w:id="2"/>
    </w:p>
    <w:p w:rsidR="001F3389" w:rsidRDefault="001F3389" w:rsidP="001F3389">
      <w:pPr>
        <w:pStyle w:val="Akapitzlist"/>
        <w:numPr>
          <w:ilvl w:val="0"/>
          <w:numId w:val="27"/>
        </w:numPr>
      </w:pPr>
      <w:r>
        <w:t>Gra z przeciwnikami poprzez łącze bluetooth</w:t>
      </w:r>
    </w:p>
    <w:p w:rsidR="001F3389" w:rsidRDefault="001F3389" w:rsidP="001F3389">
      <w:pPr>
        <w:pStyle w:val="Akapitzlist"/>
        <w:numPr>
          <w:ilvl w:val="0"/>
          <w:numId w:val="27"/>
        </w:numPr>
      </w:pPr>
      <w:r>
        <w:t>Gra ze zdalnym użytkownikiem</w:t>
      </w:r>
    </w:p>
    <w:p w:rsidR="001F3389" w:rsidRDefault="001F3389" w:rsidP="001F3389">
      <w:pPr>
        <w:pStyle w:val="Akapitzlist"/>
        <w:numPr>
          <w:ilvl w:val="0"/>
          <w:numId w:val="27"/>
        </w:numPr>
      </w:pPr>
      <w:r>
        <w:t>Statystyka wygranych graczy</w:t>
      </w:r>
    </w:p>
    <w:p w:rsidR="001F3389" w:rsidRDefault="001F3389" w:rsidP="001F3389">
      <w:pPr>
        <w:pStyle w:val="Akapitzlist"/>
        <w:numPr>
          <w:ilvl w:val="0"/>
          <w:numId w:val="27"/>
        </w:numPr>
      </w:pPr>
      <w:r>
        <w:t>Obsługa znajomych</w:t>
      </w:r>
    </w:p>
    <w:p w:rsidR="001F3389" w:rsidRPr="001F3389" w:rsidRDefault="001F3389" w:rsidP="001F3389">
      <w:pPr>
        <w:pStyle w:val="Akapitzlist"/>
        <w:numPr>
          <w:ilvl w:val="0"/>
          <w:numId w:val="27"/>
        </w:numPr>
      </w:pPr>
      <w:r>
        <w:t>Strona internetowa</w:t>
      </w:r>
    </w:p>
    <w:p w:rsidR="00DD4A8E" w:rsidRDefault="00056D49" w:rsidP="00DD4A8E">
      <w:pPr>
        <w:pStyle w:val="Nagwek2"/>
      </w:pPr>
      <w:bookmarkStart w:id="3" w:name="_Toc412188317"/>
      <w:r w:rsidRPr="00C335B7">
        <w:t>Słownik</w:t>
      </w:r>
      <w:bookmarkEnd w:id="3"/>
    </w:p>
    <w:p w:rsidR="001F3389" w:rsidRDefault="001F3389" w:rsidP="001F3389"/>
    <w:p w:rsidR="001F3389" w:rsidRPr="001F3389" w:rsidRDefault="001F3389" w:rsidP="001F3389">
      <w:r>
        <w:t>Gra ze zdalnym użytkownikiem</w:t>
      </w:r>
      <w:r>
        <w:br/>
        <w:t>Możliwość rozegrania partii z komputerem tj. algorytmem wykonującym swój ruch na przemian z ruchami gracza.</w:t>
      </w:r>
    </w:p>
    <w:p w:rsidR="004905D2" w:rsidRDefault="000B3E49" w:rsidP="00E377BE">
      <w:pPr>
        <w:pStyle w:val="Nagwek1"/>
      </w:pPr>
      <w:bookmarkStart w:id="4" w:name="_Toc412188318"/>
      <w:r>
        <w:t>Wymagania funkcjonalne - p</w:t>
      </w:r>
      <w:r w:rsidR="004905D2" w:rsidRPr="00C335B7">
        <w:t>rzypadki użycia</w:t>
      </w:r>
      <w:bookmarkEnd w:id="4"/>
    </w:p>
    <w:p w:rsidR="00FB305A" w:rsidRDefault="00176F1C" w:rsidP="00FB305A">
      <w:pPr>
        <w:keepNext/>
      </w:pPr>
      <w:r>
        <w:rPr>
          <w:noProof/>
          <w:lang w:eastAsia="pl-PL" w:bidi="ar-SA"/>
        </w:rPr>
        <w:lastRenderedPageBreak/>
        <w:drawing>
          <wp:inline distT="0" distB="0" distL="0" distR="0" wp14:anchorId="75D59BA7" wp14:editId="1EC143AA">
            <wp:extent cx="5760720" cy="25742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ypadki uzyci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1C" w:rsidRDefault="00FB305A" w:rsidP="00FB305A">
      <w:pPr>
        <w:pStyle w:val="Legenda"/>
        <w:jc w:val="center"/>
      </w:pPr>
      <w:r>
        <w:t>Wykres przedstawiający przypadki użycia dla aplikacji gry na urządzeniu mobilnym</w:t>
      </w:r>
    </w:p>
    <w:p w:rsidR="00664E70" w:rsidRDefault="00664E70" w:rsidP="00664E70">
      <w:pPr>
        <w:keepNext/>
      </w:pPr>
      <w:r>
        <w:rPr>
          <w:noProof/>
          <w:lang w:eastAsia="pl-PL" w:bidi="ar-SA"/>
        </w:rPr>
        <w:drawing>
          <wp:inline distT="0" distB="0" distL="0" distR="0" wp14:anchorId="3C650775" wp14:editId="0ADBE7CD">
            <wp:extent cx="5760720" cy="27787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o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70" w:rsidRDefault="00664E70" w:rsidP="00664E70">
      <w:pPr>
        <w:pStyle w:val="Legenda"/>
        <w:jc w:val="center"/>
      </w:pPr>
      <w:r w:rsidRPr="004C7FDB">
        <w:t>Wykres przedstaw</w:t>
      </w:r>
      <w:r>
        <w:t>iający przypadki użycia dla strony internetowej</w:t>
      </w:r>
    </w:p>
    <w:p w:rsidR="00664E70" w:rsidRPr="00664E70" w:rsidRDefault="00664E70" w:rsidP="00664E70"/>
    <w:p w:rsidR="004905D2" w:rsidRDefault="00273D56" w:rsidP="00D71332">
      <w:pPr>
        <w:pStyle w:val="Nagwek2"/>
      </w:pPr>
      <w:bookmarkStart w:id="5" w:name="_Toc409719173"/>
      <w:bookmarkStart w:id="6" w:name="_Toc412188319"/>
      <w:r w:rsidRPr="00C335B7">
        <w:t>Identyfikator</w:t>
      </w:r>
      <w:r w:rsidR="00D71332">
        <w:t>: P</w:t>
      </w:r>
      <w:r w:rsidR="00FF6DFA">
        <w:t>0</w:t>
      </w:r>
      <w:r w:rsidR="00D71332">
        <w:t>1</w:t>
      </w:r>
      <w:r w:rsidR="00D71332">
        <w:br/>
      </w:r>
      <w:r w:rsidR="004905D2" w:rsidRPr="00C335B7">
        <w:t>nazwa przypadku użycia</w:t>
      </w:r>
      <w:bookmarkEnd w:id="5"/>
      <w:r w:rsidR="00D71332">
        <w:t>: Nowa Gra</w:t>
      </w:r>
      <w:bookmarkEnd w:id="6"/>
    </w:p>
    <w:p w:rsidR="000A1981" w:rsidRDefault="000A1981" w:rsidP="00E377BE">
      <w:pPr>
        <w:pStyle w:val="Nagwek3"/>
      </w:pPr>
      <w:r>
        <w:t>Opis przypadku użycia</w:t>
      </w:r>
    </w:p>
    <w:p w:rsidR="00A84415" w:rsidRDefault="00A84415" w:rsidP="00A84415">
      <w:r>
        <w:t>Rozpoczęcie gry ze zdalnym użytkownikiem.</w:t>
      </w:r>
    </w:p>
    <w:p w:rsidR="00176F1C" w:rsidRDefault="00A15D1A" w:rsidP="00DF07E0">
      <w:r>
        <w:t>Użytkownik może wybrać poziom trudności gry ze zdalnym użytkownikiem pomiędzy trzema:</w:t>
      </w:r>
      <w:r>
        <w:br/>
        <w:t>- Łatwy</w:t>
      </w:r>
      <w:r>
        <w:br/>
        <w:t>- Średni</w:t>
      </w:r>
      <w:r>
        <w:br/>
        <w:t>- Trudny</w:t>
      </w:r>
    </w:p>
    <w:p w:rsidR="001A4AF5" w:rsidRPr="00A84415" w:rsidRDefault="001A4AF5" w:rsidP="00DF07E0">
      <w:r>
        <w:lastRenderedPageBreak/>
        <w:t>Od wyboru poziomu trudności zależy który algorytm zostanie zastosowany.</w:t>
      </w:r>
      <w:r>
        <w:br/>
        <w:t>Możliwe będzie w ramach rozbudowy programu łatwe dopisanie kolejnych algorytmów umożliwiających wprowadzenie nowych poziomów trudności.</w:t>
      </w:r>
    </w:p>
    <w:p w:rsidR="000A1981" w:rsidRDefault="000A1981" w:rsidP="00E377BE">
      <w:pPr>
        <w:pStyle w:val="Nagwek3"/>
      </w:pPr>
      <w:r>
        <w:t>Aktorzy</w:t>
      </w:r>
    </w:p>
    <w:p w:rsidR="00A84415" w:rsidRPr="00A84415" w:rsidRDefault="00A15D1A" w:rsidP="00A84415">
      <w:r>
        <w:t>Gracz</w:t>
      </w:r>
    </w:p>
    <w:p w:rsidR="00273D56" w:rsidRDefault="00273D56" w:rsidP="00E377BE">
      <w:pPr>
        <w:pStyle w:val="Nagwek3"/>
      </w:pPr>
      <w:r w:rsidRPr="00C335B7">
        <w:t>Cele użytkowników</w:t>
      </w:r>
    </w:p>
    <w:p w:rsidR="00A84415" w:rsidRPr="00A84415" w:rsidRDefault="00A84415" w:rsidP="00A84415">
      <w:r>
        <w:t>Użytkownik chce rozpocząć no</w:t>
      </w:r>
      <w:r w:rsidR="006E32DC">
        <w:t>wą grę ze zdalnym użytkownikiem oraz dopasować poziom trudności gry do własnych ambicji i umiejętności.</w:t>
      </w:r>
    </w:p>
    <w:p w:rsidR="007E15D8" w:rsidRDefault="00273D56" w:rsidP="007E15D8">
      <w:pPr>
        <w:pStyle w:val="Nagwek3"/>
      </w:pPr>
      <w:r w:rsidRPr="00C335B7">
        <w:t>Warunki początkowe (ograniczenia)</w:t>
      </w:r>
    </w:p>
    <w:p w:rsidR="007E15D8" w:rsidRPr="007E15D8" w:rsidRDefault="007E15D8" w:rsidP="007E15D8">
      <w:r>
        <w:t>Aplikacja musi być włączona.</w:t>
      </w:r>
    </w:p>
    <w:p w:rsidR="00273D56" w:rsidRDefault="00273D56" w:rsidP="00E377BE">
      <w:pPr>
        <w:pStyle w:val="Nagwek3"/>
      </w:pPr>
      <w:r w:rsidRPr="00C335B7">
        <w:t>Częstotliwość</w:t>
      </w:r>
      <w:r w:rsidR="0003462D">
        <w:t xml:space="preserve"> wykonania</w:t>
      </w:r>
    </w:p>
    <w:p w:rsidR="007E15D8" w:rsidRPr="007E15D8" w:rsidRDefault="007E15D8" w:rsidP="007E15D8">
      <w:r>
        <w:t>Funkcja wykonywana gdy użytkownik nie ma ochoty na grę z innymi graczami lub nie znalazł partnera do gry.</w:t>
      </w:r>
    </w:p>
    <w:p w:rsidR="00273D56" w:rsidRDefault="00273D56" w:rsidP="00E377BE">
      <w:pPr>
        <w:pStyle w:val="Nagwek3"/>
      </w:pPr>
      <w:r w:rsidRPr="00C335B7">
        <w:t>Wyzwalacz</w:t>
      </w:r>
    </w:p>
    <w:p w:rsidR="00A15D1A" w:rsidRPr="00A15D1A" w:rsidRDefault="00A15D1A" w:rsidP="00A15D1A">
      <w:r>
        <w:t>Wybór przez użytkownika opcji „Nowa Gra” z możliwych opcji w menu głównym aplikacji.</w:t>
      </w:r>
    </w:p>
    <w:p w:rsidR="00273D56" w:rsidRDefault="00273D56" w:rsidP="00E377BE">
      <w:pPr>
        <w:pStyle w:val="Nagwek3"/>
      </w:pPr>
      <w:r w:rsidRPr="00C335B7">
        <w:t>Warunki końcowe</w:t>
      </w:r>
    </w:p>
    <w:p w:rsidR="00A15D1A" w:rsidRPr="00A15D1A" w:rsidRDefault="00A15D1A" w:rsidP="00A15D1A">
      <w:r>
        <w:t>Aplikacja zapisuje wybór poziom</w:t>
      </w:r>
      <w:r w:rsidR="00D7235A">
        <w:t>u</w:t>
      </w:r>
      <w:r>
        <w:t xml:space="preserve"> i przechodzi do tworzenia planszy do gry.</w:t>
      </w:r>
    </w:p>
    <w:p w:rsidR="00273D56" w:rsidRDefault="00273D56" w:rsidP="00E377BE">
      <w:pPr>
        <w:pStyle w:val="Nagwek3"/>
      </w:pPr>
      <w:r w:rsidRPr="00C335B7">
        <w:t>Scenariusz główny</w:t>
      </w:r>
    </w:p>
    <w:p w:rsidR="00A15D1A" w:rsidRDefault="00A15D1A" w:rsidP="00686A44">
      <w:pPr>
        <w:pStyle w:val="Akapitzlist"/>
        <w:numPr>
          <w:ilvl w:val="0"/>
          <w:numId w:val="2"/>
        </w:numPr>
      </w:pPr>
      <w:r>
        <w:t>Użytkownik wybiera odpowiednią opcję z menu głównego aplikacji</w:t>
      </w:r>
    </w:p>
    <w:p w:rsidR="00A15D1A" w:rsidRPr="005C0428" w:rsidRDefault="00A15D1A" w:rsidP="00686A44">
      <w:pPr>
        <w:pStyle w:val="Akapitzlist"/>
        <w:numPr>
          <w:ilvl w:val="0"/>
          <w:numId w:val="2"/>
        </w:numPr>
      </w:pPr>
      <w:r>
        <w:t xml:space="preserve">Użytkownik wybiera jeden z poziomów trudności gry </w:t>
      </w:r>
    </w:p>
    <w:p w:rsidR="00273D56" w:rsidRDefault="00273D56" w:rsidP="00E377BE">
      <w:pPr>
        <w:pStyle w:val="Nagwek3"/>
      </w:pPr>
      <w:r w:rsidRPr="00C335B7">
        <w:t>Scenariusze alternatywne</w:t>
      </w:r>
    </w:p>
    <w:p w:rsidR="00A15D1A" w:rsidRDefault="00A15D1A" w:rsidP="00A15D1A">
      <w:pPr>
        <w:pStyle w:val="Akapitzlist"/>
        <w:numPr>
          <w:ilvl w:val="0"/>
          <w:numId w:val="3"/>
        </w:numPr>
      </w:pPr>
      <w:r>
        <w:t>Użytkownik po zobaczeniu możliwych poziomów trudności zrezygnował z gry i wrócił do men</w:t>
      </w:r>
      <w:r w:rsidR="006E32DC">
        <w:t>u</w:t>
      </w:r>
      <w:r>
        <w:t xml:space="preserve"> głównego.</w:t>
      </w:r>
    </w:p>
    <w:p w:rsidR="00A15D1A" w:rsidRPr="00A15D1A" w:rsidRDefault="00A15D1A" w:rsidP="00A15D1A">
      <w:pPr>
        <w:pStyle w:val="Akapitzlist"/>
        <w:numPr>
          <w:ilvl w:val="0"/>
          <w:numId w:val="3"/>
        </w:numPr>
      </w:pPr>
      <w:r>
        <w:t>Użytkownik przerwał działanie aplikacji.</w:t>
      </w:r>
    </w:p>
    <w:p w:rsidR="00273D56" w:rsidRDefault="00273D56" w:rsidP="00E377BE">
      <w:pPr>
        <w:pStyle w:val="Nagwek3"/>
      </w:pPr>
      <w:r w:rsidRPr="00C335B7">
        <w:t>Problemy</w:t>
      </w:r>
    </w:p>
    <w:p w:rsidR="0025172F" w:rsidRPr="0025172F" w:rsidRDefault="0025172F" w:rsidP="0025172F">
      <w:r>
        <w:t>Niewystarczająca ilość ludzi pracujących nad projektem oraz ograniczenia czasowe.</w:t>
      </w:r>
    </w:p>
    <w:p w:rsidR="00273D56" w:rsidRDefault="00273D56" w:rsidP="00E377BE">
      <w:pPr>
        <w:pStyle w:val="Nagwek3"/>
      </w:pPr>
      <w:r w:rsidRPr="00C335B7">
        <w:t>Decyzje</w:t>
      </w:r>
    </w:p>
    <w:p w:rsidR="00686A44" w:rsidRDefault="0025172F" w:rsidP="00686A44">
      <w:r>
        <w:t>Pracę nad daną funkcjonalnością zostaną rozpoczęte po zakończeniu prac nad podstawowymi funkcjonalnościami programu.</w:t>
      </w:r>
    </w:p>
    <w:p w:rsidR="00686A44" w:rsidRPr="00686A44" w:rsidRDefault="00686A44" w:rsidP="006E32DC">
      <w:pPr>
        <w:ind w:left="0"/>
      </w:pPr>
    </w:p>
    <w:p w:rsidR="00686A44" w:rsidRDefault="00686A44" w:rsidP="00686A44">
      <w:pPr>
        <w:pStyle w:val="Nagwek2"/>
      </w:pPr>
      <w:bookmarkStart w:id="7" w:name="_Toc409719174"/>
      <w:bookmarkStart w:id="8" w:name="_Toc412188320"/>
      <w:r w:rsidRPr="00C335B7">
        <w:t>Identyfikator</w:t>
      </w:r>
      <w:r w:rsidR="005028FA">
        <w:t>: P</w:t>
      </w:r>
      <w:r w:rsidR="00FF6DFA">
        <w:t>0</w:t>
      </w:r>
      <w:r w:rsidR="005028FA">
        <w:t>2</w:t>
      </w:r>
      <w:r w:rsidR="005028FA">
        <w:br/>
      </w:r>
      <w:r w:rsidRPr="00C335B7">
        <w:t>nazwa przypadku użycia</w:t>
      </w:r>
      <w:bookmarkEnd w:id="7"/>
      <w:r w:rsidR="005028FA">
        <w:t>: Losowanie planszy</w:t>
      </w:r>
      <w:bookmarkEnd w:id="8"/>
    </w:p>
    <w:p w:rsidR="00686A44" w:rsidRDefault="00686A44" w:rsidP="00686A44">
      <w:pPr>
        <w:pStyle w:val="Nagwek3"/>
      </w:pPr>
      <w:r>
        <w:t>Opis przypadku użycia</w:t>
      </w:r>
    </w:p>
    <w:p w:rsidR="00C6173B" w:rsidRDefault="00C6173B" w:rsidP="00C6173B">
      <w:r>
        <w:t xml:space="preserve">Generowanie rozmieszczenia statków na planszy, tak aby każdy z nich zajmował odpowiednią ilość pól. </w:t>
      </w:r>
    </w:p>
    <w:p w:rsidR="00C6173B" w:rsidRDefault="00C6173B" w:rsidP="00C6173B">
      <w:r>
        <w:lastRenderedPageBreak/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F231FD" w:rsidRPr="00C6173B" w:rsidRDefault="00F231FD" w:rsidP="00C6173B">
      <w:r>
        <w:t>Algorytm generujący ustawienie statków, po jego wykonaniu zostaje wyświetlona wygenerowana plansza. Użytkownik może zatwierdzić daną planszę lub spróbować wygenerować ją ponownie.</w:t>
      </w:r>
    </w:p>
    <w:p w:rsidR="00686A44" w:rsidRDefault="00686A44" w:rsidP="00686A44">
      <w:pPr>
        <w:pStyle w:val="Nagwek3"/>
      </w:pPr>
      <w:r>
        <w:t>Aktorzy</w:t>
      </w:r>
    </w:p>
    <w:p w:rsidR="00B627B4" w:rsidRPr="00B627B4" w:rsidRDefault="006E32DC" w:rsidP="00B627B4">
      <w:r>
        <w:t>Gracz rozpoczynający grę.</w:t>
      </w:r>
    </w:p>
    <w:p w:rsidR="00686A44" w:rsidRDefault="00686A44" w:rsidP="00686A44">
      <w:pPr>
        <w:pStyle w:val="Nagwek3"/>
      </w:pPr>
      <w:r w:rsidRPr="00C335B7">
        <w:t>Cele użytkowników</w:t>
      </w:r>
    </w:p>
    <w:p w:rsidR="00B627B4" w:rsidRPr="00B627B4" w:rsidRDefault="00B627B4" w:rsidP="00B627B4">
      <w:r>
        <w:t>Użytkownik chcący zaoszczędzić cza</w:t>
      </w:r>
      <w:r w:rsidR="00E44969">
        <w:t>s przez wygenerowanie ustawienia</w:t>
      </w:r>
      <w:r>
        <w:t xml:space="preserve"> statków na planszy automatycznie.</w:t>
      </w:r>
    </w:p>
    <w:p w:rsidR="00686A44" w:rsidRDefault="00686A44" w:rsidP="00686A44">
      <w:pPr>
        <w:pStyle w:val="Nagwek3"/>
      </w:pPr>
      <w:r w:rsidRPr="00C335B7">
        <w:t>Warunki początkowe (ograniczenia)</w:t>
      </w:r>
    </w:p>
    <w:p w:rsidR="00B627B4" w:rsidRPr="00B627B4" w:rsidRDefault="0002294E" w:rsidP="00B627B4">
      <w:r>
        <w:t xml:space="preserve">Przygotowanie pustej planszy 10x10 pól, zindeksowanej indeksami kolumnowo od 1 do 10 i wierszowo od A do J. Indeksy wypisane na górze i z lewej strony tablicy odpowiednio </w:t>
      </w:r>
      <w:r w:rsidR="00462325">
        <w:t>dla wiers</w:t>
      </w:r>
      <w:r>
        <w:t>zy i kolumn.</w:t>
      </w:r>
    </w:p>
    <w:p w:rsidR="00686A44" w:rsidRDefault="00686A44" w:rsidP="00686A44">
      <w:pPr>
        <w:pStyle w:val="Nagwek3"/>
      </w:pPr>
      <w:r w:rsidRPr="00C335B7">
        <w:t>Częstotliwość</w:t>
      </w:r>
      <w:r>
        <w:t xml:space="preserve"> wykonania</w:t>
      </w:r>
    </w:p>
    <w:p w:rsidR="00B627B4" w:rsidRPr="00B627B4" w:rsidRDefault="00B627B4" w:rsidP="00B627B4">
      <w:pPr>
        <w:ind w:left="708"/>
      </w:pPr>
      <w:r>
        <w:t>Zawsze gdy użytkownik po rozpoczęciu gry chce wylosować planszę.</w:t>
      </w:r>
    </w:p>
    <w:p w:rsidR="00686A44" w:rsidRDefault="00686A44" w:rsidP="00686A44">
      <w:pPr>
        <w:pStyle w:val="Nagwek3"/>
      </w:pPr>
      <w:r w:rsidRPr="00C335B7">
        <w:t>Wyzwalacz</w:t>
      </w:r>
    </w:p>
    <w:p w:rsidR="006E32DC" w:rsidRPr="006E32DC" w:rsidRDefault="006E32DC" w:rsidP="006E32DC">
      <w:r>
        <w:t xml:space="preserve">Wybór opcji „wylosuj planszę” z menu pojawiającego się </w:t>
      </w:r>
      <w:r w:rsidR="00771E0F">
        <w:t>po uruchomieniu gry</w:t>
      </w:r>
      <w:r>
        <w:t>.</w:t>
      </w:r>
    </w:p>
    <w:p w:rsidR="00686A44" w:rsidRDefault="00686A44" w:rsidP="00686A44">
      <w:pPr>
        <w:pStyle w:val="Nagwek3"/>
      </w:pPr>
      <w:r w:rsidRPr="00C335B7">
        <w:t>Warunki końcowe</w:t>
      </w:r>
    </w:p>
    <w:p w:rsidR="00B627B4" w:rsidRDefault="00B627B4" w:rsidP="00B627B4">
      <w:r>
        <w:t>Ustawienie wszystkich statków według reguł:</w:t>
      </w:r>
    </w:p>
    <w:p w:rsidR="00B627B4" w:rsidRDefault="00B627B4" w:rsidP="00B627B4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6E32DC" w:rsidRPr="00B627B4" w:rsidRDefault="006E32DC" w:rsidP="00B627B4">
      <w:r>
        <w:t>Użytkownik musi zaakceptować wybraną planszę.</w:t>
      </w:r>
    </w:p>
    <w:p w:rsidR="00686A44" w:rsidRDefault="00686A44" w:rsidP="00686A44">
      <w:pPr>
        <w:pStyle w:val="Nagwek3"/>
      </w:pPr>
      <w:r w:rsidRPr="00C335B7">
        <w:t>Scenariusz główny</w:t>
      </w:r>
    </w:p>
    <w:p w:rsidR="006E32DC" w:rsidRDefault="006E32DC" w:rsidP="006E32DC">
      <w:pPr>
        <w:pStyle w:val="Akapitzlist"/>
        <w:numPr>
          <w:ilvl w:val="0"/>
          <w:numId w:val="4"/>
        </w:numPr>
      </w:pPr>
      <w:r>
        <w:t>Użytkownik wybiera opcję „losuj planszę”</w:t>
      </w:r>
    </w:p>
    <w:p w:rsidR="006E32DC" w:rsidRPr="006E32DC" w:rsidRDefault="006E32DC" w:rsidP="006E32DC">
      <w:pPr>
        <w:pStyle w:val="Akapitzlist"/>
        <w:numPr>
          <w:ilvl w:val="0"/>
          <w:numId w:val="4"/>
        </w:numPr>
      </w:pPr>
      <w:r>
        <w:t>Użytkownik wybiera funkcję „akceptuj” by zaakceptować wylosowaną przez aplikację planszę.</w:t>
      </w:r>
    </w:p>
    <w:p w:rsidR="00686A44" w:rsidRDefault="00686A44" w:rsidP="00686A44">
      <w:pPr>
        <w:pStyle w:val="Nagwek3"/>
      </w:pPr>
      <w:r w:rsidRPr="00C335B7">
        <w:t>Scenariusze alternatywne</w:t>
      </w:r>
    </w:p>
    <w:p w:rsidR="006E32DC" w:rsidRDefault="006E32DC" w:rsidP="006E32DC">
      <w:pPr>
        <w:pStyle w:val="Akapitzlist"/>
        <w:numPr>
          <w:ilvl w:val="0"/>
          <w:numId w:val="5"/>
        </w:numPr>
      </w:pPr>
      <w:r>
        <w:t>Użytkownik nie akceptuje wybranej planszy i wybiera opcję „losuj” ponownie, w celu uzyskania satysfakcjonującego ustawienia.</w:t>
      </w:r>
    </w:p>
    <w:p w:rsidR="006E32DC" w:rsidRDefault="006E32DC" w:rsidP="006E32DC">
      <w:pPr>
        <w:pStyle w:val="Akapitzlist"/>
        <w:numPr>
          <w:ilvl w:val="0"/>
          <w:numId w:val="5"/>
        </w:numPr>
      </w:pPr>
      <w:r>
        <w:t>Użytkownik rezygnuje z gry i wraca do menu głównego.</w:t>
      </w:r>
    </w:p>
    <w:p w:rsidR="006E32DC" w:rsidRPr="006E32DC" w:rsidRDefault="006E32DC" w:rsidP="006E32DC">
      <w:pPr>
        <w:pStyle w:val="Akapitzlist"/>
        <w:numPr>
          <w:ilvl w:val="0"/>
          <w:numId w:val="5"/>
        </w:numPr>
      </w:pPr>
      <w:r>
        <w:t>Użytkownik przerywa działanie aplikacji.</w:t>
      </w:r>
    </w:p>
    <w:p w:rsidR="00C6173B" w:rsidRDefault="00C6173B" w:rsidP="00C6173B"/>
    <w:p w:rsidR="00C6173B" w:rsidRDefault="00C6173B" w:rsidP="00105C4C">
      <w:pPr>
        <w:pStyle w:val="Nagwek2"/>
      </w:pPr>
      <w:bookmarkStart w:id="9" w:name="_Toc409719175"/>
      <w:bookmarkStart w:id="10" w:name="_Toc412188321"/>
      <w:r w:rsidRPr="00C335B7">
        <w:lastRenderedPageBreak/>
        <w:t>Identyfikator</w:t>
      </w:r>
      <w:r w:rsidR="00105C4C">
        <w:t>: P</w:t>
      </w:r>
      <w:r w:rsidR="00FF6DFA">
        <w:t>0</w:t>
      </w:r>
      <w:r w:rsidR="00105C4C">
        <w:t>3</w:t>
      </w:r>
      <w:r w:rsidR="00105C4C">
        <w:br/>
      </w:r>
      <w:r w:rsidRPr="00C335B7">
        <w:t>nazwa przypadku użycia</w:t>
      </w:r>
      <w:bookmarkEnd w:id="9"/>
      <w:r w:rsidR="00105C4C">
        <w:t>: Ustawianie statków na planszy</w:t>
      </w:r>
      <w:bookmarkEnd w:id="10"/>
    </w:p>
    <w:p w:rsidR="00C6173B" w:rsidRDefault="00C6173B" w:rsidP="00C6173B">
      <w:pPr>
        <w:pStyle w:val="Nagwek3"/>
      </w:pPr>
      <w:r>
        <w:t>Opis przypadku użycia</w:t>
      </w:r>
    </w:p>
    <w:p w:rsidR="008808FA" w:rsidRDefault="008808FA" w:rsidP="008808FA">
      <w:r>
        <w:t>Gracz samodzielnie ustawia statki na swojej planszy</w:t>
      </w:r>
      <w:r w:rsidRPr="008808FA">
        <w:t xml:space="preserve"> </w:t>
      </w:r>
      <w:r>
        <w:t xml:space="preserve">tak aby każdy z nich zajmował odpowiednią ilość pól. </w:t>
      </w:r>
    </w:p>
    <w:p w:rsidR="0002294E" w:rsidRPr="0002294E" w:rsidRDefault="008808FA" w:rsidP="008808FA">
      <w:r>
        <w:t>Do rozmieszczenia mamy 4 rodzaje statków:</w:t>
      </w:r>
      <w:r>
        <w:br/>
        <w:t>- 1 statek zajmujący 4 pola</w:t>
      </w:r>
      <w:r>
        <w:br/>
        <w:t>- 2 statki zajmujące po 3 pola każdy</w:t>
      </w:r>
      <w:r>
        <w:br/>
        <w:t>- 3 statki znajdujące po 2 pola każdy</w:t>
      </w:r>
      <w:r>
        <w:br/>
        <w:t>- 4 statki zajmujące po 1 polu każdy</w:t>
      </w:r>
    </w:p>
    <w:p w:rsidR="00C6173B" w:rsidRDefault="00C6173B" w:rsidP="00C6173B">
      <w:pPr>
        <w:pStyle w:val="Nagwek3"/>
      </w:pPr>
      <w:r>
        <w:t>Aktorzy</w:t>
      </w:r>
    </w:p>
    <w:p w:rsidR="00953C15" w:rsidRPr="00953C15" w:rsidRDefault="008808FA" w:rsidP="00953C15">
      <w:r>
        <w:t>Gracz rozpoczynający grę.</w:t>
      </w:r>
    </w:p>
    <w:p w:rsidR="00C6173B" w:rsidRDefault="00C6173B" w:rsidP="00C6173B">
      <w:pPr>
        <w:pStyle w:val="Nagwek3"/>
      </w:pPr>
      <w:r w:rsidRPr="00C335B7">
        <w:t>Cele użytkowników</w:t>
      </w:r>
    </w:p>
    <w:p w:rsidR="00953C15" w:rsidRPr="00953C15" w:rsidRDefault="00953C15" w:rsidP="00953C15">
      <w:r>
        <w:t>Użytkownik chce sam decydować gdzie może rozmieścić swoje statki, tak by jego przeciwnik miał możliwie jak największą trudność w domyśleniu się gdzie one się znajdują.</w:t>
      </w:r>
    </w:p>
    <w:p w:rsidR="00C6173B" w:rsidRDefault="00C6173B" w:rsidP="00C6173B">
      <w:pPr>
        <w:pStyle w:val="Nagwek3"/>
      </w:pPr>
      <w:r w:rsidRPr="00C335B7">
        <w:t>Warunki początkowe (ograniczenia)</w:t>
      </w:r>
    </w:p>
    <w:p w:rsidR="00953C15" w:rsidRPr="00953C15" w:rsidRDefault="00953C15" w:rsidP="00953C15">
      <w:r>
        <w:t>Przygotowanie pustej planszy 10x10 pól, zindeksowanej indeksami kolumnowo od 1 do 10 i wierszowo od A do J. Indeksy wypisane na górze i z lewej strony tablicy odpowiednio dla wierszy i kolumn.</w:t>
      </w:r>
    </w:p>
    <w:p w:rsidR="00C6173B" w:rsidRDefault="00C6173B" w:rsidP="00C6173B">
      <w:pPr>
        <w:pStyle w:val="Nagwek3"/>
      </w:pPr>
      <w:r w:rsidRPr="00C335B7">
        <w:t>Częstotliwość</w:t>
      </w:r>
      <w:r>
        <w:t xml:space="preserve"> wykonania</w:t>
      </w:r>
    </w:p>
    <w:p w:rsidR="008808FA" w:rsidRPr="008808FA" w:rsidRDefault="008808FA" w:rsidP="008808FA">
      <w:pPr>
        <w:ind w:left="708"/>
      </w:pPr>
      <w:r>
        <w:t>Zawsze gdy użytkownik po rozpoczęciu gry chce samodzielnie ustawić swoje statki na planszy.</w:t>
      </w:r>
    </w:p>
    <w:p w:rsidR="00C6173B" w:rsidRDefault="00C6173B" w:rsidP="00C6173B">
      <w:pPr>
        <w:pStyle w:val="Nagwek3"/>
      </w:pPr>
      <w:r w:rsidRPr="00C335B7">
        <w:t>Wyzwalacz</w:t>
      </w:r>
    </w:p>
    <w:p w:rsidR="00771E0F" w:rsidRPr="00771E0F" w:rsidRDefault="00771E0F" w:rsidP="00771E0F">
      <w:r>
        <w:t>Wybór opcji „ustaw statki” z menu pojawiającego się po uruchomieniu gry.</w:t>
      </w:r>
    </w:p>
    <w:p w:rsidR="00C6173B" w:rsidRDefault="00C6173B" w:rsidP="00C6173B">
      <w:pPr>
        <w:pStyle w:val="Nagwek3"/>
      </w:pPr>
      <w:r w:rsidRPr="00C335B7">
        <w:t>Warunki końcowe</w:t>
      </w:r>
    </w:p>
    <w:p w:rsidR="00AF5A16" w:rsidRDefault="00AF5A16" w:rsidP="00AF5A16">
      <w:r>
        <w:t>Ustawienie wszystkich statków według reguł:</w:t>
      </w:r>
    </w:p>
    <w:p w:rsidR="00AF5A16" w:rsidRPr="00AF5A16" w:rsidRDefault="00AF5A16" w:rsidP="00AF5A16">
      <w:r>
        <w:t>Jedno pole może być zajęte tylko przez jeden statek.</w:t>
      </w:r>
      <w:r>
        <w:br/>
        <w:t>Żaden z ustawionych statków nie może stykać się z innym.</w:t>
      </w:r>
      <w:r>
        <w:br/>
        <w:t>Statki nie mogą wychodzić poza planszę.</w:t>
      </w:r>
    </w:p>
    <w:p w:rsidR="00C6173B" w:rsidRDefault="00C6173B" w:rsidP="00C6173B">
      <w:pPr>
        <w:pStyle w:val="Nagwek3"/>
      </w:pPr>
      <w:r w:rsidRPr="00C335B7">
        <w:t>Scenariusz główny</w:t>
      </w:r>
    </w:p>
    <w:p w:rsidR="00771E0F" w:rsidRDefault="00771E0F" w:rsidP="00771E0F">
      <w:pPr>
        <w:pStyle w:val="Akapitzlist"/>
        <w:numPr>
          <w:ilvl w:val="0"/>
          <w:numId w:val="6"/>
        </w:numPr>
      </w:pPr>
      <w:r>
        <w:t>Użytkownik ustawia pierwszy statek na planszy w dowolnej pozycji</w:t>
      </w:r>
    </w:p>
    <w:p w:rsidR="00771E0F" w:rsidRDefault="00771E0F" w:rsidP="00771E0F">
      <w:pPr>
        <w:pStyle w:val="Akapitzlist"/>
        <w:numPr>
          <w:ilvl w:val="0"/>
          <w:numId w:val="6"/>
        </w:numPr>
      </w:pPr>
      <w:r>
        <w:t>Użytkownik ustawia kolejne statki w taki sposób, by był zgodny z regułami gry.</w:t>
      </w:r>
    </w:p>
    <w:p w:rsidR="00771E0F" w:rsidRPr="00771E0F" w:rsidRDefault="00771E0F" w:rsidP="00771E0F">
      <w:pPr>
        <w:pStyle w:val="Akapitzlist"/>
        <w:numPr>
          <w:ilvl w:val="0"/>
          <w:numId w:val="6"/>
        </w:numPr>
      </w:pPr>
      <w:r>
        <w:t>Po ustawieniu wszystkich statków użytkownik zatwierdza ustawioną planszę.</w:t>
      </w:r>
    </w:p>
    <w:p w:rsidR="00C6173B" w:rsidRDefault="00C6173B" w:rsidP="00C6173B">
      <w:pPr>
        <w:pStyle w:val="Nagwek3"/>
      </w:pPr>
      <w:r w:rsidRPr="00C335B7">
        <w:t>Scenariusze alternatywne</w:t>
      </w:r>
    </w:p>
    <w:p w:rsidR="00771E0F" w:rsidRDefault="00771E0F" w:rsidP="00771E0F">
      <w:pPr>
        <w:pStyle w:val="Akapitzlist"/>
        <w:numPr>
          <w:ilvl w:val="0"/>
          <w:numId w:val="7"/>
        </w:numPr>
      </w:pPr>
      <w:r>
        <w:t>Użytkownik chce ustawić swój statek w sposób niedozwolony przez reguły gry.</w:t>
      </w:r>
    </w:p>
    <w:p w:rsidR="00901E0E" w:rsidRDefault="00901E0E" w:rsidP="00771E0F">
      <w:pPr>
        <w:pStyle w:val="Akapitzlist"/>
        <w:numPr>
          <w:ilvl w:val="0"/>
          <w:numId w:val="7"/>
        </w:numPr>
      </w:pPr>
      <w:r>
        <w:t>Użytkownik chce zatwierdzić planszę bez ustawienia wszystkich statków.</w:t>
      </w:r>
    </w:p>
    <w:p w:rsidR="00901E0E" w:rsidRDefault="00901E0E" w:rsidP="00771E0F">
      <w:pPr>
        <w:pStyle w:val="Akapitzlist"/>
        <w:numPr>
          <w:ilvl w:val="0"/>
          <w:numId w:val="7"/>
        </w:numPr>
      </w:pPr>
      <w:r>
        <w:t>Użytkownik chce ustawić statki jeszcze raz.</w:t>
      </w:r>
    </w:p>
    <w:p w:rsidR="00901E0E" w:rsidRDefault="00901E0E" w:rsidP="00771E0F">
      <w:pPr>
        <w:pStyle w:val="Akapitzlist"/>
        <w:numPr>
          <w:ilvl w:val="0"/>
          <w:numId w:val="7"/>
        </w:numPr>
      </w:pPr>
      <w:r>
        <w:t>Użytkownik rezygnuje z gry.</w:t>
      </w:r>
    </w:p>
    <w:p w:rsidR="00AF5A16" w:rsidRDefault="00901E0E" w:rsidP="00105C4C">
      <w:pPr>
        <w:pStyle w:val="Akapitzlist"/>
        <w:numPr>
          <w:ilvl w:val="0"/>
          <w:numId w:val="7"/>
        </w:numPr>
      </w:pPr>
      <w:r>
        <w:t>Użytkownik przerywa działanie aplikacji.</w:t>
      </w:r>
    </w:p>
    <w:p w:rsidR="00AF5A16" w:rsidRPr="00AF5A16" w:rsidRDefault="00AF5A16" w:rsidP="00AF5A16"/>
    <w:p w:rsidR="00C6173B" w:rsidRDefault="00C6173B" w:rsidP="00C6173B">
      <w:pPr>
        <w:pStyle w:val="Nagwek2"/>
      </w:pPr>
      <w:bookmarkStart w:id="11" w:name="_Toc409719176"/>
      <w:bookmarkStart w:id="12" w:name="_Toc412188322"/>
      <w:r w:rsidRPr="00C335B7">
        <w:t>Identyfikator</w:t>
      </w:r>
      <w:r w:rsidR="009D7F2A">
        <w:t>: P</w:t>
      </w:r>
      <w:r w:rsidR="00FF6DFA">
        <w:t>0</w:t>
      </w:r>
      <w:r w:rsidR="009D7F2A">
        <w:t>4</w:t>
      </w:r>
      <w:r w:rsidR="009D7F2A">
        <w:br/>
      </w:r>
      <w:r w:rsidRPr="00C335B7">
        <w:t>nazwa przypadku użycia</w:t>
      </w:r>
      <w:bookmarkEnd w:id="11"/>
      <w:r w:rsidR="009D7F2A">
        <w:t xml:space="preserve">: </w:t>
      </w:r>
      <w:bookmarkEnd w:id="12"/>
      <w:r w:rsidR="00EF0C4C">
        <w:t>Rozgrywka</w:t>
      </w:r>
      <w:bookmarkStart w:id="13" w:name="_GoBack"/>
      <w:bookmarkEnd w:id="13"/>
    </w:p>
    <w:p w:rsidR="00C6173B" w:rsidRDefault="00C6173B" w:rsidP="00C6173B">
      <w:pPr>
        <w:pStyle w:val="Nagwek3"/>
      </w:pPr>
      <w:r>
        <w:t>Opis przypadku użycia</w:t>
      </w:r>
    </w:p>
    <w:p w:rsidR="00A71EC7" w:rsidRPr="00F307D0" w:rsidRDefault="00F307D0" w:rsidP="00A71EC7">
      <w:r>
        <w:t xml:space="preserve">Właściwe rozegranie gry, polegające na wybieraniu przez użytkownika pola na planszy przeciwnika, w którym jego zdaniem znajduje się jego statek. </w:t>
      </w:r>
      <w:r w:rsidR="00766026">
        <w:br/>
      </w:r>
      <w:r>
        <w:t xml:space="preserve">W przypadku gdy faktycznie się on tam znajduje, </w:t>
      </w:r>
      <w:r w:rsidR="00766026">
        <w:t xml:space="preserve">system </w:t>
      </w:r>
      <w:r>
        <w:t xml:space="preserve">zaznacza pole jako trafione i </w:t>
      </w:r>
      <w:r w:rsidR="00766026">
        <w:t>umożliwia użytkownikowi oddanie kolejnego</w:t>
      </w:r>
      <w:r>
        <w:t xml:space="preserve"> strzał</w:t>
      </w:r>
      <w:r w:rsidR="00766026">
        <w:t>u</w:t>
      </w:r>
      <w:r>
        <w:t>. W przypadku spudłowania, pole na planszy przeciwnika zaznaczane jest jako puste, i kolejny ruch należy do przeciwnika.</w:t>
      </w:r>
      <w:r>
        <w:br/>
        <w:t>W przypadku gdy jeden z graczy trafi we wszystkie statki swojego przeciwnika, wygrywa i gra zostaje zakończona.</w:t>
      </w:r>
    </w:p>
    <w:p w:rsidR="00C6173B" w:rsidRDefault="00C6173B" w:rsidP="00C6173B">
      <w:pPr>
        <w:pStyle w:val="Nagwek3"/>
      </w:pPr>
      <w:r>
        <w:t>Aktorzy</w:t>
      </w:r>
    </w:p>
    <w:p w:rsidR="00F307D0" w:rsidRPr="00F307D0" w:rsidRDefault="00F307D0" w:rsidP="00F307D0">
      <w:r>
        <w:t>Gracz grający ze zdalnym użytkownikiem.</w:t>
      </w:r>
      <w:r>
        <w:br/>
        <w:t>Dwójka graczy rozgrywających partię pomiędzy sobą.</w:t>
      </w:r>
    </w:p>
    <w:p w:rsidR="00C6173B" w:rsidRDefault="00C6173B" w:rsidP="00C6173B">
      <w:pPr>
        <w:pStyle w:val="Nagwek3"/>
      </w:pPr>
      <w:r w:rsidRPr="00C335B7">
        <w:t>Cele użytkowników</w:t>
      </w:r>
    </w:p>
    <w:p w:rsidR="00277A85" w:rsidRPr="00277A85" w:rsidRDefault="00277A85" w:rsidP="00277A85">
      <w:r>
        <w:t>Celem użytkowników jest trafienie w jak największą ilość statków swojego przeciwnika.</w:t>
      </w:r>
    </w:p>
    <w:p w:rsidR="00C6173B" w:rsidRDefault="00C6173B" w:rsidP="00C6173B">
      <w:pPr>
        <w:pStyle w:val="Nagwek3"/>
      </w:pPr>
      <w:r w:rsidRPr="00C335B7">
        <w:t>Warunki początkowe (ograniczenia)</w:t>
      </w:r>
    </w:p>
    <w:p w:rsidR="00A44454" w:rsidRPr="00A44454" w:rsidRDefault="00A44454" w:rsidP="00A44454">
      <w:r>
        <w:t>Wcześniejsze ustawienie lub wylosowanie ustawienia statków przez obu przeciwników.</w:t>
      </w:r>
      <w:r>
        <w:br/>
        <w:t xml:space="preserve">Na ekranie zostają wyrysowane dwie plansze 10x10 pól, </w:t>
      </w:r>
      <w:r w:rsidR="008F414B">
        <w:t>lewa</w:t>
      </w:r>
      <w:r>
        <w:t xml:space="preserve"> z ustawieniem naszych statków oraz </w:t>
      </w:r>
      <w:r w:rsidR="008F414B">
        <w:t>prawa</w:t>
      </w:r>
      <w:r>
        <w:t>, pusta symbolizująca znany nam stan planszy przeciwnika.</w:t>
      </w:r>
    </w:p>
    <w:p w:rsidR="00C6173B" w:rsidRDefault="00C6173B" w:rsidP="00C6173B">
      <w:pPr>
        <w:pStyle w:val="Nagwek3"/>
      </w:pPr>
      <w:r w:rsidRPr="00C335B7">
        <w:t>Częstotliwość</w:t>
      </w:r>
      <w:r>
        <w:t xml:space="preserve"> wykonania</w:t>
      </w:r>
    </w:p>
    <w:p w:rsidR="007726D5" w:rsidRPr="007726D5" w:rsidRDefault="007726D5" w:rsidP="007726D5">
      <w:r>
        <w:t>Za każdym razem, gdy użytkownik decyduje się na grę.</w:t>
      </w:r>
    </w:p>
    <w:p w:rsidR="00C6173B" w:rsidRDefault="00C6173B" w:rsidP="00C6173B">
      <w:pPr>
        <w:pStyle w:val="Nagwek3"/>
      </w:pPr>
      <w:r w:rsidRPr="00C335B7">
        <w:t>Wyzwalacz</w:t>
      </w:r>
    </w:p>
    <w:p w:rsidR="00A71EC7" w:rsidRPr="00A71EC7" w:rsidRDefault="00A71EC7" w:rsidP="00A71EC7">
      <w:r>
        <w:t>Rozpoczęcie gry ze zdalnym użytkownikiem.</w:t>
      </w:r>
      <w:r>
        <w:br/>
        <w:t>Rozpoczęcie gry z innym graczem.</w:t>
      </w:r>
    </w:p>
    <w:p w:rsidR="00C6173B" w:rsidRDefault="00C6173B" w:rsidP="00C6173B">
      <w:pPr>
        <w:pStyle w:val="Nagwek3"/>
      </w:pPr>
      <w:r w:rsidRPr="00C335B7">
        <w:t>Warunki końcowe</w:t>
      </w:r>
    </w:p>
    <w:p w:rsidR="002507CC" w:rsidRPr="002507CC" w:rsidRDefault="002507CC" w:rsidP="002507CC">
      <w:r>
        <w:t>Warunkami końcowymi jest zwycięstwo lub poddanie się jednego z graczy.</w:t>
      </w:r>
    </w:p>
    <w:p w:rsidR="00C6173B" w:rsidRDefault="00C6173B" w:rsidP="00C6173B">
      <w:pPr>
        <w:pStyle w:val="Nagwek3"/>
      </w:pPr>
      <w:r w:rsidRPr="00C335B7">
        <w:t>Scenariusz główny</w:t>
      </w:r>
    </w:p>
    <w:p w:rsidR="00A71EC7" w:rsidRDefault="00A71EC7" w:rsidP="00A71EC7">
      <w:pPr>
        <w:pStyle w:val="Akapitzlist"/>
        <w:numPr>
          <w:ilvl w:val="0"/>
          <w:numId w:val="8"/>
        </w:numPr>
      </w:pPr>
      <w:r>
        <w:t>Po zatwierdzeniu planszy system losuje któremu z graczy przypada pierwsza kolejka.</w:t>
      </w:r>
    </w:p>
    <w:p w:rsidR="00A71EC7" w:rsidRDefault="00A71EC7" w:rsidP="00A71EC7">
      <w:pPr>
        <w:pStyle w:val="Akapitzlist"/>
        <w:numPr>
          <w:ilvl w:val="0"/>
          <w:numId w:val="8"/>
        </w:numPr>
      </w:pPr>
      <w:r>
        <w:t>Gracz który został wylosowany do zrobienia pierwszego ruchu zaznacza na prawej planszy pole w które chce strzelić, system weryfikuje jego wybór i w zależności od rezultatu oznacza pole jako „puste” lub „trafione”.</w:t>
      </w:r>
    </w:p>
    <w:p w:rsidR="00A71EC7" w:rsidRPr="00A71EC7" w:rsidRDefault="00A71EC7" w:rsidP="00A71EC7">
      <w:pPr>
        <w:pStyle w:val="Akapitzlist"/>
        <w:numPr>
          <w:ilvl w:val="0"/>
          <w:numId w:val="8"/>
        </w:numPr>
      </w:pPr>
      <w:r>
        <w:t>Gracze naprzemiennie wykonują swoje ruchy dopóki jeden z nich nie odniesie zwycięstwa.</w:t>
      </w:r>
    </w:p>
    <w:p w:rsidR="00C6173B" w:rsidRDefault="00C6173B" w:rsidP="00C6173B">
      <w:pPr>
        <w:pStyle w:val="Nagwek3"/>
      </w:pPr>
      <w:r w:rsidRPr="00C335B7">
        <w:t>Scenariusze alternatywne</w:t>
      </w:r>
    </w:p>
    <w:p w:rsidR="00A71EC7" w:rsidRDefault="00A71EC7" w:rsidP="00A71EC7">
      <w:pPr>
        <w:pStyle w:val="Akapitzlist"/>
        <w:numPr>
          <w:ilvl w:val="0"/>
          <w:numId w:val="9"/>
        </w:numPr>
      </w:pPr>
      <w:r>
        <w:t>Gracze tracą połączenie miedzy sobą.</w:t>
      </w:r>
    </w:p>
    <w:p w:rsidR="00A71EC7" w:rsidRDefault="00A71EC7" w:rsidP="00A71EC7">
      <w:pPr>
        <w:pStyle w:val="Akapitzlist"/>
        <w:numPr>
          <w:ilvl w:val="0"/>
          <w:numId w:val="9"/>
        </w:numPr>
      </w:pPr>
      <w:r>
        <w:t>Jeden z graczy wybrał opcję „poddaj się”.</w:t>
      </w:r>
    </w:p>
    <w:p w:rsidR="007E06E4" w:rsidRPr="00A71EC7" w:rsidRDefault="007E06E4" w:rsidP="00A71EC7">
      <w:pPr>
        <w:pStyle w:val="Akapitzlist"/>
        <w:numPr>
          <w:ilvl w:val="0"/>
          <w:numId w:val="9"/>
        </w:numPr>
      </w:pPr>
      <w:r>
        <w:t>Jeden z graczy zakończył działanie aplikacji.</w:t>
      </w:r>
    </w:p>
    <w:p w:rsidR="00C6173B" w:rsidRDefault="00C6173B" w:rsidP="00C864AF">
      <w:pPr>
        <w:ind w:left="0"/>
      </w:pPr>
    </w:p>
    <w:p w:rsidR="00C864AF" w:rsidRDefault="00C864AF" w:rsidP="00C864AF">
      <w:pPr>
        <w:ind w:left="0"/>
      </w:pPr>
    </w:p>
    <w:p w:rsidR="00A75E9B" w:rsidRPr="00A75E9B" w:rsidRDefault="008472D7" w:rsidP="000D1212">
      <w:pPr>
        <w:pStyle w:val="Nagwek2"/>
      </w:pPr>
      <w:bookmarkStart w:id="14" w:name="_Toc409719177"/>
      <w:bookmarkStart w:id="15" w:name="_Toc412188323"/>
      <w:r w:rsidRPr="00C335B7">
        <w:t>Identyfikator</w:t>
      </w:r>
      <w:r w:rsidR="009D7F2A">
        <w:t>: P</w:t>
      </w:r>
      <w:r w:rsidR="00FF6DFA">
        <w:t>0</w:t>
      </w:r>
      <w:r w:rsidR="009D7F2A">
        <w:t>5</w:t>
      </w:r>
      <w:r w:rsidR="009D7F2A">
        <w:br/>
      </w:r>
      <w:r w:rsidRPr="00C335B7">
        <w:t>nazwa przypadku użycia</w:t>
      </w:r>
      <w:bookmarkEnd w:id="14"/>
      <w:r w:rsidR="009D7F2A">
        <w:t>: Poddanie się</w:t>
      </w:r>
      <w:bookmarkEnd w:id="15"/>
    </w:p>
    <w:p w:rsidR="008472D7" w:rsidRDefault="008472D7" w:rsidP="008472D7">
      <w:pPr>
        <w:pStyle w:val="Nagwek3"/>
      </w:pPr>
      <w:r>
        <w:t>Opis przypadku użycia</w:t>
      </w:r>
    </w:p>
    <w:p w:rsidR="00A75E9B" w:rsidRPr="00A75E9B" w:rsidRDefault="00A75E9B" w:rsidP="00A75E9B">
      <w:r>
        <w:t>Umożliwia użytkownikowi poddanie danej gry.</w:t>
      </w:r>
      <w:r>
        <w:br/>
        <w:t>Wykorzystanie tej opcji jest odnotowywane w statystykach jako przegrana – dla gracza poddającego się i jako wygrana jego przeciwnika.</w:t>
      </w:r>
    </w:p>
    <w:p w:rsidR="008472D7" w:rsidRDefault="008472D7" w:rsidP="008472D7">
      <w:pPr>
        <w:pStyle w:val="Nagwek3"/>
      </w:pPr>
      <w:r>
        <w:t>Aktorzy</w:t>
      </w:r>
    </w:p>
    <w:p w:rsidR="00A75E9B" w:rsidRPr="00A75E9B" w:rsidRDefault="00A75E9B" w:rsidP="00A75E9B">
      <w:r>
        <w:t>Gracz chcący zakończyć grę.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A75E9B" w:rsidRPr="00A75E9B" w:rsidRDefault="00A75E9B" w:rsidP="00A75E9B">
      <w:r>
        <w:t>Chęć natychmiastowego zakończenia gry w przypadku gdy dalsza rozgrywka nie miała by już sensu.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5F3759" w:rsidRPr="005F3759" w:rsidRDefault="005F3759" w:rsidP="005F3759">
      <w:r>
        <w:t>Musi rozgrywać się gra.</w:t>
      </w:r>
      <w:r>
        <w:br/>
        <w:t>Poddać może się gracz jedynie wykonujący swój ruch.</w:t>
      </w:r>
    </w:p>
    <w:p w:rsidR="000524C9" w:rsidRDefault="008472D7" w:rsidP="000524C9">
      <w:pPr>
        <w:pStyle w:val="Nagwek3"/>
      </w:pPr>
      <w:r w:rsidRPr="00C335B7">
        <w:t>Częstotliwość</w:t>
      </w:r>
      <w:r>
        <w:t xml:space="preserve"> wykonania</w:t>
      </w:r>
    </w:p>
    <w:p w:rsidR="00FE4254" w:rsidRPr="00FE4254" w:rsidRDefault="00FE4254" w:rsidP="00FE4254">
      <w:r>
        <w:t>Rzadka.</w:t>
      </w:r>
    </w:p>
    <w:p w:rsidR="008472D7" w:rsidRDefault="008472D7" w:rsidP="008472D7">
      <w:pPr>
        <w:pStyle w:val="Nagwek3"/>
      </w:pPr>
      <w:r w:rsidRPr="00C335B7">
        <w:t>Wyzwalacz</w:t>
      </w:r>
    </w:p>
    <w:p w:rsidR="009D7F2A" w:rsidRPr="009D7F2A" w:rsidRDefault="009D7F2A" w:rsidP="009D7F2A">
      <w:r>
        <w:t>Wybranie opcji „poddaj się” w czasie trwania ruchu danego gracza.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0524C9" w:rsidRPr="000524C9" w:rsidRDefault="00FE4254" w:rsidP="000524C9">
      <w:r>
        <w:t>Gra zostaje przerwana</w:t>
      </w:r>
      <w:r w:rsidR="000524C9">
        <w:t xml:space="preserve"> a jej wynik zostaje odnotowany w statystykach.</w:t>
      </w:r>
    </w:p>
    <w:p w:rsidR="008472D7" w:rsidRDefault="008472D7" w:rsidP="008472D7">
      <w:pPr>
        <w:pStyle w:val="Nagwek3"/>
      </w:pPr>
      <w:r w:rsidRPr="00C335B7">
        <w:t>Scenariusz główny</w:t>
      </w:r>
    </w:p>
    <w:p w:rsidR="00ED67C2" w:rsidRDefault="00ED67C2" w:rsidP="00ED67C2">
      <w:pPr>
        <w:pStyle w:val="Akapitzlist"/>
        <w:numPr>
          <w:ilvl w:val="0"/>
          <w:numId w:val="10"/>
        </w:numPr>
      </w:pPr>
      <w:r>
        <w:t>Jeden z graczy przerywa grę.</w:t>
      </w:r>
    </w:p>
    <w:p w:rsidR="008472D7" w:rsidRDefault="00ED67C2" w:rsidP="009D7F2A">
      <w:pPr>
        <w:pStyle w:val="Akapitzlist"/>
        <w:numPr>
          <w:ilvl w:val="0"/>
          <w:numId w:val="10"/>
        </w:numPr>
      </w:pPr>
      <w:r>
        <w:t>Wyświetla się komunikat o skończeniu gry z rezultatem przegranej przez poddanie się osoby która użyła tej opcji.</w:t>
      </w:r>
    </w:p>
    <w:p w:rsidR="008472D7" w:rsidRDefault="008472D7" w:rsidP="00C6173B"/>
    <w:p w:rsidR="00957A8D" w:rsidRPr="00957A8D" w:rsidRDefault="008472D7" w:rsidP="000D1212">
      <w:pPr>
        <w:pStyle w:val="Nagwek2"/>
      </w:pPr>
      <w:bookmarkStart w:id="16" w:name="_Toc409719178"/>
      <w:bookmarkStart w:id="17" w:name="_Toc412188324"/>
      <w:r w:rsidRPr="00C335B7">
        <w:t>Identyfikator</w:t>
      </w:r>
      <w:r w:rsidR="002E3600">
        <w:t>: P</w:t>
      </w:r>
      <w:r w:rsidR="00FF6DFA">
        <w:t>06</w:t>
      </w:r>
      <w:r w:rsidR="002E3600">
        <w:br/>
      </w:r>
      <w:r w:rsidRPr="00C335B7">
        <w:t>nazwa przypadku użycia</w:t>
      </w:r>
      <w:bookmarkEnd w:id="16"/>
      <w:r w:rsidR="002E3600">
        <w:t xml:space="preserve">: </w:t>
      </w:r>
      <w:r w:rsidR="00957A8D">
        <w:t>Wyświetlanie statystyki gracza</w:t>
      </w:r>
      <w:bookmarkEnd w:id="17"/>
    </w:p>
    <w:p w:rsidR="008472D7" w:rsidRDefault="008472D7" w:rsidP="008472D7">
      <w:pPr>
        <w:pStyle w:val="Nagwek3"/>
      </w:pPr>
      <w:r>
        <w:t>Opis przypadku użycia</w:t>
      </w:r>
    </w:p>
    <w:p w:rsidR="00957A8D" w:rsidRPr="00957A8D" w:rsidRDefault="00957A8D" w:rsidP="00957A8D">
      <w:r>
        <w:t>Wyświetlanie statystyk wygranych i przegranych danego gracza, w których znajdują się:</w:t>
      </w:r>
      <w:r>
        <w:br/>
        <w:t>- Ilość wygranych z innymi graczami</w:t>
      </w:r>
      <w:r>
        <w:br/>
        <w:t>- Ilość przegranych z innymi graczami</w:t>
      </w:r>
      <w:r>
        <w:br/>
        <w:t>- Ilość wygranych z użytkownikiem zdalnym, oddzielnie dla każdego poziomu trudności.</w:t>
      </w:r>
      <w:r w:rsidR="002E3600">
        <w:t xml:space="preserve"> (opcja dostępna jedynie przy przeglądaniu własnych statystyk)</w:t>
      </w:r>
    </w:p>
    <w:p w:rsidR="008472D7" w:rsidRDefault="008472D7" w:rsidP="008472D7">
      <w:pPr>
        <w:pStyle w:val="Nagwek3"/>
      </w:pPr>
      <w:r>
        <w:t>Aktorzy</w:t>
      </w:r>
    </w:p>
    <w:p w:rsidR="00ED718B" w:rsidRPr="00ED718B" w:rsidRDefault="00ED718B" w:rsidP="00ED718B">
      <w:r>
        <w:t xml:space="preserve">Gracz chcący przejrzeć </w:t>
      </w:r>
      <w:r w:rsidR="007B087A">
        <w:t>wyniki swoje lub innych graczy.</w:t>
      </w:r>
    </w:p>
    <w:p w:rsidR="008472D7" w:rsidRDefault="008472D7" w:rsidP="008472D7">
      <w:pPr>
        <w:pStyle w:val="Nagwek3"/>
      </w:pPr>
      <w:r w:rsidRPr="00C335B7">
        <w:lastRenderedPageBreak/>
        <w:t>Cele użytkowników</w:t>
      </w:r>
    </w:p>
    <w:p w:rsidR="007B087A" w:rsidRPr="007B087A" w:rsidRDefault="007B087A" w:rsidP="007B087A">
      <w:r>
        <w:t>Chęć obejrzenia własnych wyników.</w:t>
      </w:r>
      <w:r>
        <w:br/>
        <w:t>Chęć sprawdzenia wyników gracza zanim zdecyduje się rozegrać z nim pojedynek.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7B087A" w:rsidRDefault="007B087A" w:rsidP="007B087A">
      <w:r>
        <w:t>W przypadku wyświetlenia własnych wyników:</w:t>
      </w:r>
      <w:r>
        <w:br/>
        <w:t>Sczytanie własnych statystyk.</w:t>
      </w:r>
    </w:p>
    <w:p w:rsidR="007B087A" w:rsidRPr="007B087A" w:rsidRDefault="007B087A" w:rsidP="007B087A">
      <w:r>
        <w:t>W przypadku wyświetlenia wyników innego gracza:</w:t>
      </w:r>
      <w:r>
        <w:br/>
        <w:t>Nawiązanie połączenia pomiędzy urządzeniami poprzez bluetooth, wysłanie zapytania o wyniki do urządzenia drugiego gracza, uzyskanie odpowiedzi w postaci danych – statystyki gracza.</w:t>
      </w:r>
    </w:p>
    <w:p w:rsidR="008472D7" w:rsidRDefault="008472D7" w:rsidP="008472D7">
      <w:pPr>
        <w:pStyle w:val="Nagwek3"/>
      </w:pPr>
      <w:r w:rsidRPr="00C335B7">
        <w:t>Częstotliwość</w:t>
      </w:r>
      <w:r>
        <w:t xml:space="preserve"> wykonania</w:t>
      </w:r>
    </w:p>
    <w:p w:rsidR="00FD784C" w:rsidRPr="00FD784C" w:rsidRDefault="00FD784C" w:rsidP="00FD784C">
      <w:pPr>
        <w:ind w:left="708"/>
      </w:pPr>
      <w:r>
        <w:t>Gdy gracze chcą poznać swoje lub cudze statystyki.</w:t>
      </w:r>
    </w:p>
    <w:p w:rsidR="008472D7" w:rsidRDefault="008472D7" w:rsidP="008472D7">
      <w:pPr>
        <w:pStyle w:val="Nagwek3"/>
      </w:pPr>
      <w:r w:rsidRPr="00C335B7">
        <w:t>Wyzwalacz</w:t>
      </w:r>
    </w:p>
    <w:p w:rsidR="007E06E4" w:rsidRPr="007E06E4" w:rsidRDefault="007E06E4" w:rsidP="007E06E4">
      <w:r>
        <w:t>Wybranie odpowiedniej opcji z menu programu.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282034" w:rsidRPr="00282034" w:rsidRDefault="00282034" w:rsidP="00282034">
      <w:r>
        <w:t>Wyświetlenie statystyk gracza w okienku aplikacji.</w:t>
      </w:r>
    </w:p>
    <w:p w:rsidR="008472D7" w:rsidRDefault="008472D7" w:rsidP="008472D7">
      <w:pPr>
        <w:pStyle w:val="Nagwek3"/>
      </w:pPr>
      <w:r w:rsidRPr="00C335B7">
        <w:t>Scenariusz główny</w:t>
      </w:r>
    </w:p>
    <w:p w:rsidR="007E06E4" w:rsidRDefault="007E06E4" w:rsidP="007E06E4">
      <w:r>
        <w:t>W przypadku wyświetlania własnej statystyki:</w:t>
      </w:r>
      <w:r>
        <w:br/>
        <w:t>1. Gracz wybiera z opcję „wyświetl statystykę”</w:t>
      </w:r>
    </w:p>
    <w:p w:rsidR="007E06E4" w:rsidRPr="007E06E4" w:rsidRDefault="007E06E4" w:rsidP="007E06E4">
      <w:r>
        <w:t>W przypadku wyświetlenia cudzej statystyki:</w:t>
      </w:r>
      <w:r>
        <w:br/>
        <w:t>1. Nawiązanie łącza bluetooth z graczem</w:t>
      </w:r>
      <w:r>
        <w:br/>
        <w:t>2. Pobranie przez urządzenie statystyk gracza</w:t>
      </w:r>
      <w:r>
        <w:br/>
        <w:t>3. Wyświetlenie statystyk danego gracza</w:t>
      </w:r>
    </w:p>
    <w:p w:rsidR="008472D7" w:rsidRDefault="008472D7" w:rsidP="008472D7">
      <w:pPr>
        <w:pStyle w:val="Nagwek3"/>
      </w:pPr>
      <w:r w:rsidRPr="00C335B7">
        <w:t>Scenariusze alternatywne</w:t>
      </w:r>
    </w:p>
    <w:p w:rsidR="007E06E4" w:rsidRPr="007E06E4" w:rsidRDefault="007E06E4" w:rsidP="007E06E4">
      <w:pPr>
        <w:pStyle w:val="Akapitzlist"/>
        <w:numPr>
          <w:ilvl w:val="0"/>
          <w:numId w:val="12"/>
        </w:numPr>
      </w:pPr>
      <w:r>
        <w:t>Przerwanie łącza</w:t>
      </w:r>
    </w:p>
    <w:p w:rsidR="008472D7" w:rsidRDefault="008472D7" w:rsidP="008472D7">
      <w:pPr>
        <w:pStyle w:val="Nagwek3"/>
      </w:pPr>
      <w:r w:rsidRPr="00C335B7">
        <w:t>Problemy</w:t>
      </w:r>
    </w:p>
    <w:p w:rsidR="002E3600" w:rsidRPr="002E3600" w:rsidRDefault="002E3600" w:rsidP="002E3600">
      <w:r>
        <w:t>Prawdopodobny brak czasu na realizację.</w:t>
      </w:r>
    </w:p>
    <w:p w:rsidR="008472D7" w:rsidRPr="00C335B7" w:rsidRDefault="008472D7" w:rsidP="008472D7">
      <w:pPr>
        <w:pStyle w:val="Nagwek3"/>
      </w:pPr>
      <w:r w:rsidRPr="00C335B7">
        <w:t>Decyzje</w:t>
      </w:r>
    </w:p>
    <w:p w:rsidR="008472D7" w:rsidRDefault="009F53FD" w:rsidP="00C6173B">
      <w:r>
        <w:t>Prace nad daną</w:t>
      </w:r>
      <w:r w:rsidR="002E3600">
        <w:t xml:space="preserve"> funkcjonalnością rozpoczną się dopiero w momencie, gdy zostaną już zrealizowane wszystkie podstawowe funkcjonalności.</w:t>
      </w:r>
    </w:p>
    <w:p w:rsidR="008472D7" w:rsidRDefault="008472D7" w:rsidP="00C6173B"/>
    <w:p w:rsidR="008E19DE" w:rsidRPr="008E19DE" w:rsidRDefault="008472D7" w:rsidP="000D1212">
      <w:pPr>
        <w:pStyle w:val="Nagwek2"/>
      </w:pPr>
      <w:bookmarkStart w:id="18" w:name="_Toc409719179"/>
      <w:bookmarkStart w:id="19" w:name="_Toc412188325"/>
      <w:r w:rsidRPr="00C335B7">
        <w:t>Identyfikator</w:t>
      </w:r>
      <w:r w:rsidR="00CD632A">
        <w:t>: P</w:t>
      </w:r>
      <w:r w:rsidR="00FF6DFA">
        <w:t>0</w:t>
      </w:r>
      <w:r w:rsidR="00CD632A">
        <w:t>7</w:t>
      </w:r>
      <w:r w:rsidR="00CD632A">
        <w:br/>
      </w:r>
      <w:r w:rsidRPr="00C335B7">
        <w:t>nazwa przypadku użycia</w:t>
      </w:r>
      <w:bookmarkEnd w:id="18"/>
      <w:r w:rsidR="00CD632A">
        <w:t xml:space="preserve">: </w:t>
      </w:r>
      <w:r w:rsidR="009157BF">
        <w:t>Zapraszanie do gry</w:t>
      </w:r>
      <w:bookmarkEnd w:id="19"/>
    </w:p>
    <w:p w:rsidR="008472D7" w:rsidRDefault="008472D7" w:rsidP="008472D7">
      <w:pPr>
        <w:pStyle w:val="Nagwek3"/>
      </w:pPr>
      <w:r>
        <w:t>Opis przypadku użycia</w:t>
      </w:r>
    </w:p>
    <w:p w:rsidR="008E19DE" w:rsidRDefault="008E19DE" w:rsidP="008E19DE">
      <w:r>
        <w:t>Znajdywanie</w:t>
      </w:r>
      <w:r w:rsidR="009157BF">
        <w:t xml:space="preserve"> i zaproszenie</w:t>
      </w:r>
      <w:r>
        <w:t xml:space="preserve"> przeciwnika do gry.</w:t>
      </w:r>
    </w:p>
    <w:p w:rsidR="008E19DE" w:rsidRDefault="008E19DE" w:rsidP="008E19DE">
      <w:r>
        <w:lastRenderedPageBreak/>
        <w:t>Urządzenie sprawdza urządzenia znajdujące się w zasięgu bluetooth, czy posiadają zainstalowaną aplikację, znalezieni użytkownicy zostają wyświetleni w formie listy jako dostępni.</w:t>
      </w:r>
    </w:p>
    <w:p w:rsidR="009157BF" w:rsidRDefault="009157BF" w:rsidP="008E19DE">
      <w:r>
        <w:t>Użytkownik ma możliwość wyboru z listy, użytkownika z którym chce rozegrać partię. W takim przypadku wysyła on zapytanie do gracza o wspólną grę i w przypadku akceptacji uruchamiana jest rozgrywka pomiędzy dwoma graczami.</w:t>
      </w:r>
    </w:p>
    <w:p w:rsidR="00BE3EB4" w:rsidRPr="008E19DE" w:rsidRDefault="00BE3EB4" w:rsidP="008E19DE">
      <w:r>
        <w:t>Użytkownik może też zaprosić do gry gracza znajdujące</w:t>
      </w:r>
      <w:r w:rsidR="000B1F27">
        <w:t>go się na jego liście znajomych, poprzez wybranie go ze swojej listy znajomych i wysłanie mu zaproszenia.</w:t>
      </w:r>
    </w:p>
    <w:p w:rsidR="008472D7" w:rsidRDefault="008472D7" w:rsidP="008472D7">
      <w:pPr>
        <w:pStyle w:val="Nagwek3"/>
      </w:pPr>
      <w:r>
        <w:t>Aktorzy</w:t>
      </w:r>
    </w:p>
    <w:p w:rsidR="008472D7" w:rsidRPr="00C335B7" w:rsidRDefault="008E19DE" w:rsidP="00EA620F">
      <w:r>
        <w:t>Gracz szukający partnera do gry.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8E19DE" w:rsidRPr="008E19DE" w:rsidRDefault="008E19DE" w:rsidP="00EA620F">
      <w:pPr>
        <w:tabs>
          <w:tab w:val="left" w:pos="7887"/>
        </w:tabs>
      </w:pPr>
      <w:r>
        <w:t>Chęć znalezienia partnera do gry.</w:t>
      </w:r>
      <w:r w:rsidR="00EA620F">
        <w:tab/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EA620F" w:rsidRPr="00594AEA" w:rsidRDefault="00594AEA" w:rsidP="00EA620F">
      <w:r>
        <w:t>Urządzenie musi mieć włączone i działające bluetooth.</w:t>
      </w:r>
    </w:p>
    <w:p w:rsidR="008472D7" w:rsidRDefault="008472D7" w:rsidP="008472D7">
      <w:pPr>
        <w:pStyle w:val="Nagwek3"/>
      </w:pPr>
      <w:r w:rsidRPr="00C335B7">
        <w:t>Częstotliwość</w:t>
      </w:r>
      <w:r>
        <w:t xml:space="preserve"> wykonania</w:t>
      </w:r>
    </w:p>
    <w:p w:rsidR="00EA620F" w:rsidRPr="00EA620F" w:rsidRDefault="00EA620F" w:rsidP="00EA620F">
      <w:r>
        <w:t>Za każdym razem gdy użytkownik chce rozpocząć grę z innym graczem.</w:t>
      </w:r>
    </w:p>
    <w:p w:rsidR="008472D7" w:rsidRDefault="008472D7" w:rsidP="008472D7">
      <w:pPr>
        <w:pStyle w:val="Nagwek3"/>
      </w:pPr>
      <w:r w:rsidRPr="00C335B7">
        <w:t>Wyzwalacz</w:t>
      </w:r>
    </w:p>
    <w:p w:rsidR="00EA620F" w:rsidRPr="00EA620F" w:rsidRDefault="00EA620F" w:rsidP="00EA620F">
      <w:r>
        <w:t>Wybranie odpowiedniej opcji z menu głównego aplikacji.</w:t>
      </w:r>
    </w:p>
    <w:p w:rsidR="009D7A35" w:rsidRDefault="009D7A35" w:rsidP="009D7A35">
      <w:pPr>
        <w:pStyle w:val="Nagwek3"/>
      </w:pPr>
      <w:r w:rsidRPr="00C335B7">
        <w:t>Warunki końcowe</w:t>
      </w:r>
    </w:p>
    <w:p w:rsidR="009D7A35" w:rsidRPr="00282034" w:rsidRDefault="009D7A35" w:rsidP="009D7A35">
      <w:r>
        <w:t>Wyświetlenie loginów dostępnych graczy w formie listy.</w:t>
      </w:r>
    </w:p>
    <w:p w:rsidR="006B7334" w:rsidRPr="006B7334" w:rsidRDefault="009D7A35" w:rsidP="006B7334">
      <w:pPr>
        <w:pStyle w:val="Nagwek3"/>
      </w:pPr>
      <w:r w:rsidRPr="00C335B7">
        <w:t>Scenariusz główny</w:t>
      </w:r>
    </w:p>
    <w:p w:rsidR="006B7334" w:rsidRDefault="00EA620F" w:rsidP="006B7334">
      <w:pPr>
        <w:pStyle w:val="Akapitzlist"/>
        <w:numPr>
          <w:ilvl w:val="0"/>
          <w:numId w:val="20"/>
        </w:numPr>
      </w:pPr>
      <w:r>
        <w:t xml:space="preserve">Użytkownik </w:t>
      </w:r>
      <w:r w:rsidR="006B7334">
        <w:t>decyduje się wyszukać przeciwnika z dostępnych użytkowników</w:t>
      </w:r>
    </w:p>
    <w:p w:rsidR="00EA620F" w:rsidRDefault="006B7334" w:rsidP="006B7334">
      <w:pPr>
        <w:pStyle w:val="Akapitzlist"/>
        <w:numPr>
          <w:ilvl w:val="1"/>
          <w:numId w:val="20"/>
        </w:numPr>
      </w:pPr>
      <w:r>
        <w:t xml:space="preserve">Użytkownik </w:t>
      </w:r>
      <w:r w:rsidR="00EA620F">
        <w:t>rozpoczyna wyszukiwanie graczy.</w:t>
      </w:r>
    </w:p>
    <w:p w:rsidR="006B7334" w:rsidRDefault="00EA620F" w:rsidP="006B7334">
      <w:pPr>
        <w:pStyle w:val="Akapitzlist"/>
        <w:numPr>
          <w:ilvl w:val="1"/>
          <w:numId w:val="20"/>
        </w:numPr>
      </w:pPr>
      <w:r>
        <w:t>Zostaje wyświetlona lista graczy z którymi urządzenie nawiązało połączenie.</w:t>
      </w:r>
    </w:p>
    <w:p w:rsidR="006B7334" w:rsidRDefault="006B7334" w:rsidP="006B7334">
      <w:pPr>
        <w:pStyle w:val="Akapitzlist"/>
        <w:numPr>
          <w:ilvl w:val="1"/>
          <w:numId w:val="20"/>
        </w:numPr>
      </w:pPr>
      <w:r>
        <w:t>Użytkownik wybiera gracza z którym chce rozegrać partię i wysyła mu zaproszenie do gry.</w:t>
      </w:r>
    </w:p>
    <w:p w:rsidR="006B7334" w:rsidRDefault="006B7334" w:rsidP="006B7334">
      <w:pPr>
        <w:pStyle w:val="Akapitzlist"/>
        <w:numPr>
          <w:ilvl w:val="0"/>
          <w:numId w:val="20"/>
        </w:numPr>
      </w:pPr>
      <w:r>
        <w:t>Użytkownik decyduje się na zaproszenie do gry gracza znajdującego się w jego znajomych</w:t>
      </w:r>
    </w:p>
    <w:p w:rsidR="006B7334" w:rsidRDefault="006B7334" w:rsidP="006B7334">
      <w:pPr>
        <w:pStyle w:val="Akapitzlist"/>
        <w:numPr>
          <w:ilvl w:val="0"/>
          <w:numId w:val="21"/>
        </w:numPr>
      </w:pPr>
      <w:r>
        <w:t>Użytkownik wyświetla listę znajomych</w:t>
      </w:r>
    </w:p>
    <w:p w:rsidR="006B7334" w:rsidRDefault="006B7334" w:rsidP="006B7334">
      <w:pPr>
        <w:pStyle w:val="Akapitzlist"/>
        <w:numPr>
          <w:ilvl w:val="0"/>
          <w:numId w:val="21"/>
        </w:numPr>
      </w:pPr>
      <w:r>
        <w:t>Użytkownik wybiera gracza spośród dostępnych i wysyła mu zaproszenie do gry.</w:t>
      </w:r>
    </w:p>
    <w:p w:rsidR="00EA620F" w:rsidRPr="00EA620F" w:rsidRDefault="00EA620F" w:rsidP="006B7334">
      <w:pPr>
        <w:pStyle w:val="Akapitzlist"/>
        <w:numPr>
          <w:ilvl w:val="0"/>
          <w:numId w:val="20"/>
        </w:numPr>
      </w:pPr>
      <w:r>
        <w:t>Następuje oczekiwanie na akceptację gry przez drugiego użytkownika.</w:t>
      </w:r>
    </w:p>
    <w:p w:rsidR="006F7F56" w:rsidRPr="006F7F56" w:rsidRDefault="009D7A35" w:rsidP="006F7F56">
      <w:pPr>
        <w:pStyle w:val="Nagwek3"/>
      </w:pPr>
      <w:r w:rsidRPr="00C335B7">
        <w:t>Scenariusze alternatywne</w:t>
      </w:r>
    </w:p>
    <w:p w:rsidR="00DF17FA" w:rsidRDefault="00DF17FA" w:rsidP="00DF17FA">
      <w:pPr>
        <w:pStyle w:val="Akapitzlist"/>
        <w:numPr>
          <w:ilvl w:val="0"/>
          <w:numId w:val="14"/>
        </w:numPr>
      </w:pPr>
      <w:r>
        <w:t>Nie udało się nawiązać połączenia z żadnym urządzeniem.</w:t>
      </w:r>
    </w:p>
    <w:p w:rsidR="00DF17FA" w:rsidRDefault="00DF17FA" w:rsidP="00DF17FA">
      <w:pPr>
        <w:pStyle w:val="Akapitzlist"/>
        <w:numPr>
          <w:ilvl w:val="0"/>
          <w:numId w:val="14"/>
        </w:numPr>
      </w:pPr>
      <w:r>
        <w:t>Użytkownik chce jedynie obejrzeć statystyki innych graczy bez zapraszania ich do gry.</w:t>
      </w:r>
    </w:p>
    <w:p w:rsidR="006F7F56" w:rsidRDefault="006F7F56" w:rsidP="00DF17FA">
      <w:pPr>
        <w:pStyle w:val="Akapitzlist"/>
        <w:numPr>
          <w:ilvl w:val="0"/>
          <w:numId w:val="14"/>
        </w:numPr>
      </w:pPr>
      <w:r>
        <w:t>Użytkownik wybiera z listy znajomych niedostępnego gracza.</w:t>
      </w:r>
    </w:p>
    <w:p w:rsidR="00DF17FA" w:rsidRDefault="00DF17FA" w:rsidP="00DF17FA">
      <w:pPr>
        <w:pStyle w:val="Akapitzlist"/>
        <w:numPr>
          <w:ilvl w:val="0"/>
          <w:numId w:val="14"/>
        </w:numPr>
      </w:pPr>
      <w:r>
        <w:t>Drugi użytkownik nie zaakceptował zaproszenia do gry.</w:t>
      </w:r>
    </w:p>
    <w:p w:rsidR="003F52F3" w:rsidRPr="00DF17FA" w:rsidRDefault="00AC626F" w:rsidP="00DF17FA">
      <w:pPr>
        <w:pStyle w:val="Akapitzlist"/>
        <w:numPr>
          <w:ilvl w:val="0"/>
          <w:numId w:val="14"/>
        </w:numPr>
      </w:pPr>
      <w:r>
        <w:t>Następuje przerwanie połą</w:t>
      </w:r>
      <w:r w:rsidR="003F52F3">
        <w:t>czenia.</w:t>
      </w:r>
    </w:p>
    <w:p w:rsidR="00D07A9D" w:rsidRPr="00D07A9D" w:rsidRDefault="00D07A9D" w:rsidP="00D07A9D"/>
    <w:p w:rsidR="008472D7" w:rsidRDefault="008472D7" w:rsidP="00C6173B"/>
    <w:p w:rsidR="00FD3531" w:rsidRPr="00FD3531" w:rsidRDefault="008472D7" w:rsidP="000D1212">
      <w:pPr>
        <w:pStyle w:val="Nagwek2"/>
      </w:pPr>
      <w:bookmarkStart w:id="20" w:name="_Toc409719180"/>
      <w:bookmarkStart w:id="21" w:name="_Toc412188326"/>
      <w:r w:rsidRPr="00C335B7">
        <w:t>Identyfikator</w:t>
      </w:r>
      <w:r w:rsidR="00572832">
        <w:t>: P</w:t>
      </w:r>
      <w:r w:rsidR="00FF6DFA">
        <w:t>0</w:t>
      </w:r>
      <w:r w:rsidR="00572832">
        <w:t>8</w:t>
      </w:r>
      <w:r w:rsidR="00572832">
        <w:br/>
      </w:r>
      <w:r w:rsidRPr="00C335B7">
        <w:t>nazwa przypadku użycia</w:t>
      </w:r>
      <w:bookmarkEnd w:id="20"/>
      <w:r w:rsidR="00572832">
        <w:t xml:space="preserve">: </w:t>
      </w:r>
      <w:r w:rsidR="00FD3531">
        <w:t>Potwierdzenie zaproszenia.</w:t>
      </w:r>
      <w:bookmarkEnd w:id="21"/>
    </w:p>
    <w:p w:rsidR="008472D7" w:rsidRDefault="008472D7" w:rsidP="008472D7">
      <w:pPr>
        <w:pStyle w:val="Nagwek3"/>
      </w:pPr>
      <w:r>
        <w:t>Opis przypadku użycia</w:t>
      </w:r>
    </w:p>
    <w:p w:rsidR="00FD3531" w:rsidRPr="00FD3531" w:rsidRDefault="00FD3531" w:rsidP="00FD3531">
      <w:r>
        <w:t>Użytkownik otrzymuje zaproszenie przez innego gracza do wspólnej gry, i zgadz</w:t>
      </w:r>
      <w:r w:rsidR="00572832">
        <w:t>a się na nie – akceptuje je, po czym zostaje uruchomiona gra pomiędzy dwoma użytkownikami.</w:t>
      </w:r>
    </w:p>
    <w:p w:rsidR="008472D7" w:rsidRDefault="008472D7" w:rsidP="008472D7">
      <w:pPr>
        <w:pStyle w:val="Nagwek3"/>
      </w:pPr>
      <w:r>
        <w:t>Aktorzy</w:t>
      </w:r>
    </w:p>
    <w:p w:rsidR="008472D7" w:rsidRPr="00D07A9D" w:rsidRDefault="00FD3531" w:rsidP="00D07A9D">
      <w:r>
        <w:t>Użytkownik zapraszający i użytkownik decydujący się na grę.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FD3531" w:rsidRPr="00FD3531" w:rsidRDefault="00FD3531" w:rsidP="00FD3531">
      <w:r>
        <w:t>Zaakceptowanie zaproszenia innego gracza do wspólnej gry.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FD3531" w:rsidRDefault="00FD3531" w:rsidP="00FD3531">
      <w:r>
        <w:t>Otrzymanie zaproszenia do wspólnej gry.</w:t>
      </w:r>
    </w:p>
    <w:p w:rsidR="003F52F3" w:rsidRPr="00FD3531" w:rsidRDefault="003F52F3" w:rsidP="00FD3531">
      <w:r>
        <w:t>Aplikacja musi być uruchomiona.</w:t>
      </w:r>
    </w:p>
    <w:p w:rsidR="00D07A9D" w:rsidRDefault="008472D7" w:rsidP="00D07A9D">
      <w:pPr>
        <w:pStyle w:val="Nagwek3"/>
      </w:pPr>
      <w:r w:rsidRPr="00C335B7">
        <w:t>Częstotliwość</w:t>
      </w:r>
      <w:r>
        <w:t xml:space="preserve"> wykonania</w:t>
      </w:r>
    </w:p>
    <w:p w:rsidR="00D07A9D" w:rsidRPr="00D07A9D" w:rsidRDefault="00D07A9D" w:rsidP="00D07A9D">
      <w:r>
        <w:t>Gdy posiadamy włączoną aplikacje.</w:t>
      </w:r>
    </w:p>
    <w:p w:rsidR="008472D7" w:rsidRDefault="008472D7" w:rsidP="008472D7">
      <w:pPr>
        <w:pStyle w:val="Nagwek3"/>
      </w:pPr>
      <w:r w:rsidRPr="00C335B7">
        <w:t>Wyzwalacz</w:t>
      </w:r>
    </w:p>
    <w:p w:rsidR="00D07A9D" w:rsidRPr="00D07A9D" w:rsidRDefault="00D07A9D" w:rsidP="00D07A9D">
      <w:r>
        <w:t>Inny użytkownik z którym nasze urządzenie nawiązało połączenie decyduje się na zaproszenie nas do gry.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FD3531" w:rsidRPr="00FD3531" w:rsidRDefault="00FD3531" w:rsidP="00FD3531">
      <w:r>
        <w:t>Wybranie jednej z dwóch opcji:</w:t>
      </w:r>
      <w:r>
        <w:br/>
        <w:t>- akceptuj</w:t>
      </w:r>
      <w:r>
        <w:br/>
        <w:t>- odrzuć</w:t>
      </w:r>
    </w:p>
    <w:p w:rsidR="008472D7" w:rsidRDefault="008472D7" w:rsidP="008472D7">
      <w:pPr>
        <w:pStyle w:val="Nagwek3"/>
      </w:pPr>
      <w:r w:rsidRPr="00C335B7">
        <w:t>Scenariusz główny</w:t>
      </w:r>
    </w:p>
    <w:p w:rsidR="003F52F3" w:rsidRDefault="003F52F3" w:rsidP="003F52F3">
      <w:pPr>
        <w:pStyle w:val="Akapitzlist"/>
        <w:numPr>
          <w:ilvl w:val="0"/>
          <w:numId w:val="15"/>
        </w:numPr>
      </w:pPr>
      <w:r>
        <w:t>Użytkownik otrzymuje zaproszenie do gry.</w:t>
      </w:r>
    </w:p>
    <w:p w:rsidR="003F52F3" w:rsidRPr="003F52F3" w:rsidRDefault="003F52F3" w:rsidP="003F52F3">
      <w:pPr>
        <w:pStyle w:val="Akapitzlist"/>
        <w:numPr>
          <w:ilvl w:val="0"/>
          <w:numId w:val="15"/>
        </w:numPr>
      </w:pPr>
      <w:r>
        <w:t>Użytkownik akceptuje lub odrzuca zaproszenie.</w:t>
      </w:r>
    </w:p>
    <w:p w:rsidR="008472D7" w:rsidRDefault="008472D7" w:rsidP="008472D7">
      <w:pPr>
        <w:pStyle w:val="Nagwek3"/>
      </w:pPr>
      <w:r w:rsidRPr="00C335B7">
        <w:t>Scenariusze alternatywne</w:t>
      </w:r>
    </w:p>
    <w:p w:rsidR="008472D7" w:rsidRDefault="003F52F3" w:rsidP="00572832">
      <w:pPr>
        <w:pStyle w:val="Akapitzlist"/>
        <w:numPr>
          <w:ilvl w:val="0"/>
          <w:numId w:val="16"/>
        </w:numPr>
      </w:pPr>
      <w:r>
        <w:t>Następuje zerwanie połączenia.</w:t>
      </w:r>
      <w:r w:rsidR="008472D7">
        <w:br w:type="page"/>
      </w:r>
    </w:p>
    <w:p w:rsidR="00AC626F" w:rsidRPr="00AC626F" w:rsidRDefault="008472D7" w:rsidP="000D1212">
      <w:pPr>
        <w:pStyle w:val="Nagwek2"/>
      </w:pPr>
      <w:bookmarkStart w:id="22" w:name="_Toc409719181"/>
      <w:bookmarkStart w:id="23" w:name="_Toc412188327"/>
      <w:r w:rsidRPr="00C335B7">
        <w:lastRenderedPageBreak/>
        <w:t>Identyfikator</w:t>
      </w:r>
      <w:r w:rsidR="00EC1A71">
        <w:t>: P</w:t>
      </w:r>
      <w:r w:rsidR="00FF6DFA">
        <w:t>0</w:t>
      </w:r>
      <w:r w:rsidR="00EC1A71">
        <w:t>9</w:t>
      </w:r>
      <w:r w:rsidR="00EC1A71">
        <w:br/>
      </w:r>
      <w:r w:rsidRPr="00C335B7">
        <w:t>nazwa przypadku użycia</w:t>
      </w:r>
      <w:bookmarkEnd w:id="22"/>
      <w:r w:rsidR="00EC1A71">
        <w:t xml:space="preserve">: </w:t>
      </w:r>
      <w:r w:rsidR="00A82BA5">
        <w:t>Zarządzanie znajomymi.</w:t>
      </w:r>
      <w:bookmarkEnd w:id="23"/>
    </w:p>
    <w:p w:rsidR="008472D7" w:rsidRDefault="008472D7" w:rsidP="008472D7">
      <w:pPr>
        <w:pStyle w:val="Nagwek3"/>
      </w:pPr>
      <w:r>
        <w:t>Opis przypadku użycia</w:t>
      </w:r>
    </w:p>
    <w:p w:rsidR="00DE3449" w:rsidRPr="00DE3449" w:rsidRDefault="00DE3449" w:rsidP="00DE3449">
      <w:r>
        <w:t>Gra umożliwia dodawanie użytkowników do listy znajomych</w:t>
      </w:r>
      <w:r w:rsidR="00A82BA5">
        <w:t xml:space="preserve"> oraz usuwanie z niej, dzięki czemu wiemy czy są oni dostępni i czy możemy rozegrać z nimi partię.</w:t>
      </w:r>
    </w:p>
    <w:p w:rsidR="008472D7" w:rsidRDefault="008472D7" w:rsidP="008472D7">
      <w:pPr>
        <w:pStyle w:val="Nagwek3"/>
      </w:pPr>
      <w:r>
        <w:t>Aktorzy</w:t>
      </w:r>
    </w:p>
    <w:p w:rsidR="008472D7" w:rsidRPr="00A82BA5" w:rsidRDefault="00A82BA5" w:rsidP="00A82BA5">
      <w:r>
        <w:t>Użytkownicy.</w:t>
      </w:r>
    </w:p>
    <w:p w:rsidR="008472D7" w:rsidRDefault="008472D7" w:rsidP="008472D7">
      <w:pPr>
        <w:pStyle w:val="Nagwek3"/>
      </w:pPr>
      <w:r w:rsidRPr="00C335B7">
        <w:t>Cele użytkowników</w:t>
      </w:r>
    </w:p>
    <w:p w:rsidR="00A82BA5" w:rsidRDefault="00A82BA5" w:rsidP="00A82BA5">
      <w:r>
        <w:t>Użytkownik może łatwiej znaleźć osobę z którą lubi grać co oszczędza czas.</w:t>
      </w:r>
    </w:p>
    <w:p w:rsidR="00A82BA5" w:rsidRDefault="00A82BA5" w:rsidP="00A82BA5">
      <w:r>
        <w:t>Użytkownik wie, czy jego znajomy z włączoną aplikacją znajduje się na tyle blisko by wyświetlał się jako dostępny.</w:t>
      </w:r>
    </w:p>
    <w:p w:rsidR="00A82BA5" w:rsidRPr="00A82BA5" w:rsidRDefault="00A82BA5" w:rsidP="00A82BA5">
      <w:r>
        <w:t>Chęć dodania lub usunięcia gracza z listy znajomych.</w:t>
      </w:r>
    </w:p>
    <w:p w:rsidR="008472D7" w:rsidRDefault="008472D7" w:rsidP="008472D7">
      <w:pPr>
        <w:pStyle w:val="Nagwek3"/>
      </w:pPr>
      <w:r w:rsidRPr="00C335B7">
        <w:t>Warunki początkowe (ograniczenia)</w:t>
      </w:r>
    </w:p>
    <w:p w:rsidR="00A82BA5" w:rsidRDefault="00A82BA5" w:rsidP="00A82BA5">
      <w:r>
        <w:t>Dla dodawania:</w:t>
      </w:r>
      <w:r>
        <w:br/>
        <w:t>Użytkownik musi znać nick gracza i wpisać w odpowiednie pole lub znaleźć go na liście dostępnych graczy.</w:t>
      </w:r>
    </w:p>
    <w:p w:rsidR="00A82BA5" w:rsidRDefault="00A82BA5" w:rsidP="00A82BA5">
      <w:r>
        <w:t>Dla usuwania:</w:t>
      </w:r>
      <w:r>
        <w:br/>
        <w:t>Gracz którego chcemy usunąć musi znajdować się na liście znajomych.</w:t>
      </w:r>
    </w:p>
    <w:p w:rsidR="00A82BA5" w:rsidRPr="00A82BA5" w:rsidRDefault="00A82BA5" w:rsidP="0091762E">
      <w:r>
        <w:t>Dla przeglądania:</w:t>
      </w:r>
      <w:r>
        <w:br/>
        <w:t>Na liście musi znajdować się przynajmniej jeden gracz.</w:t>
      </w:r>
    </w:p>
    <w:p w:rsidR="008472D7" w:rsidRDefault="008472D7" w:rsidP="008472D7">
      <w:pPr>
        <w:pStyle w:val="Nagwek3"/>
      </w:pPr>
      <w:r w:rsidRPr="00C335B7">
        <w:t>Wyzwalacz</w:t>
      </w:r>
    </w:p>
    <w:p w:rsidR="00A82BA5" w:rsidRPr="00A82BA5" w:rsidRDefault="00A82BA5" w:rsidP="00A82BA5">
      <w:r>
        <w:t>Wybranie odpowiednich opcji z menu aplikacji.</w:t>
      </w:r>
    </w:p>
    <w:p w:rsidR="008472D7" w:rsidRDefault="008472D7" w:rsidP="008472D7">
      <w:pPr>
        <w:pStyle w:val="Nagwek3"/>
      </w:pPr>
      <w:r w:rsidRPr="00C335B7">
        <w:t>Warunki końcowe</w:t>
      </w:r>
    </w:p>
    <w:p w:rsidR="00A82BA5" w:rsidRDefault="00A82BA5" w:rsidP="00A82BA5">
      <w:r>
        <w:t>Dla dodawania znajomych:</w:t>
      </w:r>
      <w:r>
        <w:br/>
        <w:t>Dodanie gracza do listy znajomych</w:t>
      </w:r>
    </w:p>
    <w:p w:rsidR="00A82BA5" w:rsidRPr="00A82BA5" w:rsidRDefault="00A82BA5" w:rsidP="00A82BA5">
      <w:r>
        <w:t>Dla usuwania znajomych:</w:t>
      </w:r>
      <w:r>
        <w:br/>
        <w:t>Usunięcie gracza z listy znajomych.</w:t>
      </w:r>
    </w:p>
    <w:p w:rsidR="008472D7" w:rsidRDefault="008472D7" w:rsidP="008472D7">
      <w:pPr>
        <w:pStyle w:val="Nagwek3"/>
      </w:pPr>
      <w:r w:rsidRPr="00C335B7">
        <w:t>Scenariusz główny</w:t>
      </w:r>
    </w:p>
    <w:p w:rsidR="00EF274B" w:rsidRDefault="00EF274B" w:rsidP="00EF274B">
      <w:r>
        <w:t>Dodawanie gracza gdy znamy jego nick:</w:t>
      </w:r>
      <w:r>
        <w:br/>
        <w:t>1. Użytkownik wpisuje nick gracza, którego chce dodać do swojej listy znajomych.</w:t>
      </w:r>
    </w:p>
    <w:p w:rsidR="00F77465" w:rsidRDefault="00262926" w:rsidP="00F77465">
      <w:r>
        <w:t>Dodawanie gracza</w:t>
      </w:r>
      <w:r w:rsidR="00F77465">
        <w:t xml:space="preserve"> poprzez zapraszanie dostępnych:</w:t>
      </w:r>
      <w:r w:rsidR="00F77465">
        <w:br/>
        <w:t>1. Wybieramy użytkownika z listy dostępnych</w:t>
      </w:r>
      <w:r w:rsidR="00F77465">
        <w:br/>
        <w:t>2. Wybieramy opcję zaproś do znajomych</w:t>
      </w:r>
    </w:p>
    <w:p w:rsidR="00F77465" w:rsidRPr="00EF274B" w:rsidRDefault="00F77465" w:rsidP="00F77465">
      <w:r>
        <w:t>Usuwanie użytkownika z listy znajomych:</w:t>
      </w:r>
      <w:r>
        <w:br/>
        <w:t>1. Wyświetlanie listy znajomych</w:t>
      </w:r>
      <w:r>
        <w:br/>
      </w:r>
      <w:r>
        <w:lastRenderedPageBreak/>
        <w:t>2. Wybieranie użytkownika, którego chcemy usunąć z listy</w:t>
      </w:r>
      <w:r>
        <w:br/>
        <w:t>3. Wybranie opcji „usuń ze znajomych” w celu usunięcia użytkownika z listy</w:t>
      </w:r>
    </w:p>
    <w:p w:rsidR="008472D7" w:rsidRDefault="008472D7" w:rsidP="008472D7">
      <w:pPr>
        <w:pStyle w:val="Nagwek3"/>
      </w:pPr>
      <w:r w:rsidRPr="00C335B7">
        <w:t>Scenariusze alternatywne</w:t>
      </w:r>
    </w:p>
    <w:p w:rsidR="00F77465" w:rsidRDefault="00F77465" w:rsidP="00F77465">
      <w:pPr>
        <w:pStyle w:val="Akapitzlist"/>
        <w:numPr>
          <w:ilvl w:val="0"/>
          <w:numId w:val="17"/>
        </w:numPr>
      </w:pPr>
      <w:r>
        <w:t>Złe wpisanie nicku użytkownika</w:t>
      </w:r>
      <w:r w:rsidR="00F25C3A">
        <w:t>.</w:t>
      </w:r>
    </w:p>
    <w:p w:rsidR="00F77465" w:rsidRPr="00F77465" w:rsidRDefault="00F77465" w:rsidP="00F77465">
      <w:pPr>
        <w:pStyle w:val="Akapitzlist"/>
        <w:numPr>
          <w:ilvl w:val="0"/>
          <w:numId w:val="17"/>
        </w:numPr>
      </w:pPr>
      <w:r>
        <w:t>Zerwanie połączenia z użytkownikiem którego chcieliśmy dodać do listy.</w:t>
      </w:r>
    </w:p>
    <w:p w:rsidR="008472D7" w:rsidRDefault="008472D7" w:rsidP="008472D7">
      <w:pPr>
        <w:pStyle w:val="Nagwek3"/>
      </w:pPr>
      <w:r w:rsidRPr="00C335B7">
        <w:t>Problemy</w:t>
      </w:r>
    </w:p>
    <w:p w:rsidR="00EC1A71" w:rsidRPr="00EC1A71" w:rsidRDefault="00EC1A71" w:rsidP="00EC1A71">
      <w:r>
        <w:t>Zbyt mała ilość osób pracujących nad projektem oraz ograniczenie czasowe.</w:t>
      </w:r>
    </w:p>
    <w:p w:rsidR="008472D7" w:rsidRDefault="008472D7" w:rsidP="008472D7">
      <w:pPr>
        <w:pStyle w:val="Nagwek3"/>
      </w:pPr>
      <w:r w:rsidRPr="00C335B7">
        <w:t>Decyzje</w:t>
      </w:r>
    </w:p>
    <w:p w:rsidR="00E93B62" w:rsidRPr="00E93B62" w:rsidRDefault="00EC1A71" w:rsidP="00E93B62">
      <w:r>
        <w:t>Funkcjonalność zostanie wykonana w ramach rozwijania gry, po wcześniejszym ukończeniu projektu.</w:t>
      </w:r>
    </w:p>
    <w:p w:rsidR="008472D7" w:rsidRPr="00C6173B" w:rsidRDefault="008472D7" w:rsidP="00234547">
      <w:pPr>
        <w:ind w:left="0"/>
      </w:pPr>
    </w:p>
    <w:p w:rsidR="00E93B62" w:rsidRPr="00A84415" w:rsidRDefault="00E93B62" w:rsidP="000D1212">
      <w:pPr>
        <w:pStyle w:val="Nagwek2"/>
      </w:pPr>
      <w:bookmarkStart w:id="24" w:name="_Toc409719182"/>
      <w:bookmarkStart w:id="25" w:name="_Toc412188328"/>
      <w:r w:rsidRPr="00C335B7">
        <w:t>Identyfikator</w:t>
      </w:r>
      <w:r w:rsidR="003D484D">
        <w:t>: P10</w:t>
      </w:r>
      <w:r w:rsidR="003D484D">
        <w:br/>
      </w:r>
      <w:r w:rsidRPr="00C335B7">
        <w:t>nazwa przypadku użycia</w:t>
      </w:r>
      <w:bookmarkEnd w:id="24"/>
      <w:r w:rsidR="003D484D">
        <w:t xml:space="preserve">: </w:t>
      </w:r>
      <w:r>
        <w:t>Utwórz konto</w:t>
      </w:r>
      <w:bookmarkEnd w:id="25"/>
    </w:p>
    <w:p w:rsidR="00E93B62" w:rsidRDefault="00E93B62" w:rsidP="00E93B62">
      <w:pPr>
        <w:pStyle w:val="Nagwek3"/>
      </w:pPr>
      <w:r>
        <w:t>Opis przypadku użycia</w:t>
      </w:r>
    </w:p>
    <w:p w:rsidR="00E93B62" w:rsidRDefault="00E93B62" w:rsidP="00E93B62">
      <w:r>
        <w:t>Użytkownik tworzy konto przez uzupełnienie i zaakceptowanie danych:</w:t>
      </w:r>
      <w:r>
        <w:br/>
        <w:t>- Login – żaden z graczy nie może już takiego posiadać</w:t>
      </w:r>
      <w:r>
        <w:br/>
        <w:t>- Hasło – musi składać się z przynajmniej 5 znaków</w:t>
      </w:r>
      <w:r>
        <w:br/>
        <w:t>- email – jeden dla jednego konta</w:t>
      </w:r>
    </w:p>
    <w:p w:rsidR="003D484D" w:rsidRPr="00A84415" w:rsidRDefault="003D484D" w:rsidP="00E93B62">
      <w:r>
        <w:t>Konta tworzone są na stronie internetowej.</w:t>
      </w:r>
    </w:p>
    <w:p w:rsidR="00E93B62" w:rsidRDefault="00E93B62" w:rsidP="00E93B62">
      <w:pPr>
        <w:pStyle w:val="Nagwek3"/>
      </w:pPr>
      <w:r>
        <w:t>Aktorzy</w:t>
      </w:r>
    </w:p>
    <w:p w:rsidR="00E93B62" w:rsidRPr="00A84415" w:rsidRDefault="00CC666D" w:rsidP="00E93B62">
      <w:r>
        <w:t xml:space="preserve">Użytkownik </w:t>
      </w:r>
    </w:p>
    <w:p w:rsidR="00E93B62" w:rsidRDefault="00E93B62" w:rsidP="00E93B62">
      <w:pPr>
        <w:pStyle w:val="Nagwek3"/>
      </w:pPr>
      <w:r w:rsidRPr="00C335B7">
        <w:t>Cele użytkowników</w:t>
      </w:r>
    </w:p>
    <w:p w:rsidR="00E93B62" w:rsidRPr="00A84415" w:rsidRDefault="00E93B62" w:rsidP="00E93B62">
      <w:r>
        <w:t xml:space="preserve">Użytkownik </w:t>
      </w:r>
      <w:r w:rsidR="00CC666D">
        <w:t>chce założyć sobie konto umożliwiające zalogowanie się do aplikacji.</w:t>
      </w:r>
    </w:p>
    <w:p w:rsidR="00E93B62" w:rsidRDefault="00E93B62" w:rsidP="00E93B62">
      <w:pPr>
        <w:pStyle w:val="Nagwek3"/>
      </w:pPr>
      <w:r w:rsidRPr="00C335B7">
        <w:t>Warunki początkowe (ograniczenia)</w:t>
      </w:r>
    </w:p>
    <w:p w:rsidR="00E93B62" w:rsidRPr="007E15D8" w:rsidRDefault="00CC666D" w:rsidP="00E93B62">
      <w:r>
        <w:t>Wyświetlenie przez stronę odpowiedniego formularza.</w:t>
      </w:r>
    </w:p>
    <w:p w:rsidR="00E93B62" w:rsidRDefault="00E93B62" w:rsidP="00E93B62">
      <w:pPr>
        <w:pStyle w:val="Nagwek3"/>
      </w:pPr>
      <w:r w:rsidRPr="00C335B7">
        <w:t>Częstotliwość</w:t>
      </w:r>
      <w:r>
        <w:t xml:space="preserve"> wykonania</w:t>
      </w:r>
    </w:p>
    <w:p w:rsidR="00E93B62" w:rsidRPr="007E15D8" w:rsidRDefault="00CC666D" w:rsidP="00E93B62">
      <w:r>
        <w:t>Przy pozyskaniu nowego klienta.</w:t>
      </w:r>
    </w:p>
    <w:p w:rsidR="00E93B62" w:rsidRDefault="00E93B62" w:rsidP="00E93B62">
      <w:pPr>
        <w:pStyle w:val="Nagwek3"/>
      </w:pPr>
      <w:r w:rsidRPr="00C335B7">
        <w:t>Wyzwalacz</w:t>
      </w:r>
    </w:p>
    <w:p w:rsidR="00E93B62" w:rsidRPr="00A15D1A" w:rsidRDefault="00CC666D" w:rsidP="00E93B62">
      <w:r>
        <w:t>Wybór odpowiedniej opcji na stronie gry.</w:t>
      </w:r>
    </w:p>
    <w:p w:rsidR="00E93B62" w:rsidRDefault="00E93B62" w:rsidP="00E93B62">
      <w:pPr>
        <w:pStyle w:val="Nagwek3"/>
      </w:pPr>
      <w:r w:rsidRPr="00C335B7">
        <w:t>Warunki końcowe</w:t>
      </w:r>
    </w:p>
    <w:p w:rsidR="00E93B62" w:rsidRPr="00A15D1A" w:rsidRDefault="00CC666D" w:rsidP="00E93B62">
      <w:r>
        <w:t>Zostaje utworzone konto dla użytkownika.</w:t>
      </w:r>
    </w:p>
    <w:p w:rsidR="00E93B62" w:rsidRDefault="00E93B62" w:rsidP="00E93B62">
      <w:pPr>
        <w:pStyle w:val="Nagwek3"/>
      </w:pPr>
      <w:r w:rsidRPr="00C335B7">
        <w:t>Scenariusz główny</w:t>
      </w:r>
    </w:p>
    <w:p w:rsidR="00E93B62" w:rsidRDefault="00CC666D" w:rsidP="00CC666D">
      <w:pPr>
        <w:pStyle w:val="Akapitzlist"/>
        <w:numPr>
          <w:ilvl w:val="0"/>
          <w:numId w:val="22"/>
        </w:numPr>
      </w:pPr>
      <w:r>
        <w:t>Użytkownik wybiera opcję „utwórz konto”</w:t>
      </w:r>
    </w:p>
    <w:p w:rsidR="00CC666D" w:rsidRDefault="00CC666D" w:rsidP="00CC666D">
      <w:pPr>
        <w:pStyle w:val="Akapitzlist"/>
        <w:numPr>
          <w:ilvl w:val="0"/>
          <w:numId w:val="22"/>
        </w:numPr>
      </w:pPr>
      <w:r>
        <w:t>Użytkownik uzupełnia pole login swoim unikatowym Nickiem</w:t>
      </w:r>
    </w:p>
    <w:p w:rsidR="00CC666D" w:rsidRDefault="00CC666D" w:rsidP="00CC666D">
      <w:pPr>
        <w:pStyle w:val="Akapitzlist"/>
        <w:numPr>
          <w:ilvl w:val="0"/>
          <w:numId w:val="22"/>
        </w:numPr>
      </w:pPr>
      <w:r>
        <w:t>Użytkownik uzupełnia pole hasło kombinacją minimum pięciu znaków</w:t>
      </w:r>
    </w:p>
    <w:p w:rsidR="00CC666D" w:rsidRDefault="00CC666D" w:rsidP="00CC666D">
      <w:pPr>
        <w:pStyle w:val="Akapitzlist"/>
        <w:numPr>
          <w:ilvl w:val="0"/>
          <w:numId w:val="22"/>
        </w:numPr>
      </w:pPr>
      <w:r>
        <w:t>Użytkownik uzupełnia pole email swoim adresem</w:t>
      </w:r>
    </w:p>
    <w:p w:rsidR="003A106C" w:rsidRPr="005C0428" w:rsidRDefault="003A106C" w:rsidP="00CC666D">
      <w:pPr>
        <w:pStyle w:val="Akapitzlist"/>
        <w:numPr>
          <w:ilvl w:val="0"/>
          <w:numId w:val="22"/>
        </w:numPr>
      </w:pPr>
      <w:r>
        <w:lastRenderedPageBreak/>
        <w:t>Użytkownik akceptuje dane</w:t>
      </w:r>
    </w:p>
    <w:p w:rsidR="00E93B62" w:rsidRDefault="00E93B62" w:rsidP="00E93B62">
      <w:pPr>
        <w:pStyle w:val="Nagwek3"/>
      </w:pPr>
      <w:r w:rsidRPr="00C335B7">
        <w:t>Scenariusze alternatywne</w:t>
      </w:r>
    </w:p>
    <w:p w:rsidR="00CC666D" w:rsidRDefault="003A106C" w:rsidP="003A106C">
      <w:pPr>
        <w:pStyle w:val="Akapitzlist"/>
        <w:numPr>
          <w:ilvl w:val="0"/>
          <w:numId w:val="23"/>
        </w:numPr>
      </w:pPr>
      <w:r>
        <w:t>Użytkownik wybierze nick który aktualnie posiada już inny gracz</w:t>
      </w:r>
    </w:p>
    <w:p w:rsidR="003A106C" w:rsidRDefault="003A106C" w:rsidP="003A106C">
      <w:pPr>
        <w:pStyle w:val="Akapitzlist"/>
        <w:numPr>
          <w:ilvl w:val="0"/>
          <w:numId w:val="23"/>
        </w:numPr>
      </w:pPr>
      <w:r>
        <w:t>Użytkownik wybierze hasło posiadają mniej niż 5 znaków</w:t>
      </w:r>
    </w:p>
    <w:p w:rsidR="003D484D" w:rsidRPr="003D484D" w:rsidRDefault="003A106C" w:rsidP="003D484D">
      <w:pPr>
        <w:pStyle w:val="Akapitzlist"/>
        <w:numPr>
          <w:ilvl w:val="0"/>
          <w:numId w:val="23"/>
        </w:numPr>
      </w:pPr>
      <w:r>
        <w:t>Email użytkownika istnieje już w bazie.</w:t>
      </w:r>
    </w:p>
    <w:p w:rsidR="00E93B62" w:rsidRDefault="00E93B62" w:rsidP="00E93B62">
      <w:pPr>
        <w:pStyle w:val="Nagwek3"/>
      </w:pPr>
      <w:r w:rsidRPr="00C335B7">
        <w:t>Decyzje</w:t>
      </w:r>
    </w:p>
    <w:p w:rsidR="003D484D" w:rsidRDefault="003D484D" w:rsidP="003D484D">
      <w:r>
        <w:t>Dana funkcjonalność zostanie dodana po utworzeniu strony internetowej.</w:t>
      </w:r>
    </w:p>
    <w:p w:rsidR="003D484D" w:rsidRPr="003D484D" w:rsidRDefault="003D484D" w:rsidP="003D484D">
      <w:r>
        <w:t>Tworzenie strony internetowej nastąpi w momencie decyzji o wdrażaniu lub sprzedaży projektu.</w:t>
      </w:r>
    </w:p>
    <w:p w:rsidR="008636AF" w:rsidRDefault="008636AF" w:rsidP="008636AF"/>
    <w:p w:rsidR="008636AF" w:rsidRPr="00A84415" w:rsidRDefault="008636AF" w:rsidP="002970D6">
      <w:pPr>
        <w:pStyle w:val="Nagwek2"/>
      </w:pPr>
      <w:bookmarkStart w:id="26" w:name="_Toc409719183"/>
      <w:bookmarkStart w:id="27" w:name="_Toc412188329"/>
      <w:r w:rsidRPr="00C335B7">
        <w:t>Identyfikator</w:t>
      </w:r>
      <w:r w:rsidR="002970D6">
        <w:t>: P11</w:t>
      </w:r>
      <w:r w:rsidR="002970D6">
        <w:br/>
      </w:r>
      <w:r w:rsidRPr="00C335B7">
        <w:t>nazwa przypadku użycia</w:t>
      </w:r>
      <w:bookmarkEnd w:id="26"/>
      <w:r w:rsidR="002970D6">
        <w:t xml:space="preserve">: </w:t>
      </w:r>
      <w:r>
        <w:t>Ranking</w:t>
      </w:r>
      <w:bookmarkEnd w:id="27"/>
    </w:p>
    <w:p w:rsidR="008636AF" w:rsidRDefault="008636AF" w:rsidP="008636AF">
      <w:pPr>
        <w:pStyle w:val="Nagwek3"/>
      </w:pPr>
      <w:r>
        <w:t>Opis przypadku użycia</w:t>
      </w:r>
    </w:p>
    <w:p w:rsidR="008636AF" w:rsidRDefault="008636AF" w:rsidP="008636AF">
      <w:r>
        <w:t>Ranking graczy znajdujący się na stronie internetowej</w:t>
      </w:r>
      <w:r w:rsidR="00502F5E">
        <w:t>.</w:t>
      </w:r>
    </w:p>
    <w:p w:rsidR="00502F5E" w:rsidRPr="008636AF" w:rsidRDefault="00502F5E" w:rsidP="008636AF">
      <w:r>
        <w:t>W rankingu gracze są oceniani według ich wygranych z innymi graczami. Dane do rankingu pobierane są z aplikacji automatyczne gdy tylko urządzenie na której jest zainstalowana aplikacja wykryje połączenie z internetem.</w:t>
      </w:r>
    </w:p>
    <w:p w:rsidR="008636AF" w:rsidRDefault="008636AF" w:rsidP="008636AF">
      <w:pPr>
        <w:pStyle w:val="Nagwek3"/>
      </w:pPr>
      <w:r>
        <w:t>Aktorzy</w:t>
      </w:r>
    </w:p>
    <w:p w:rsidR="008636AF" w:rsidRPr="00A84415" w:rsidRDefault="00B320BF" w:rsidP="008636AF">
      <w:r>
        <w:t>Użytkownicy, osoby przeglądające stronę.</w:t>
      </w:r>
    </w:p>
    <w:p w:rsidR="008636AF" w:rsidRDefault="008636AF" w:rsidP="008636AF">
      <w:pPr>
        <w:pStyle w:val="Nagwek3"/>
      </w:pPr>
      <w:r w:rsidRPr="00C335B7">
        <w:t>Cele użytkowników</w:t>
      </w:r>
    </w:p>
    <w:p w:rsidR="00B320BF" w:rsidRPr="00B320BF" w:rsidRDefault="00B320BF" w:rsidP="00B320BF">
      <w:r>
        <w:t>Sprawdzenie swojej pozycji w rankingu.</w:t>
      </w:r>
      <w:r>
        <w:br/>
        <w:t>Sprawdzenie kto jest najlepszy.</w:t>
      </w:r>
    </w:p>
    <w:p w:rsidR="008636AF" w:rsidRDefault="008636AF" w:rsidP="008636AF">
      <w:pPr>
        <w:pStyle w:val="Nagwek3"/>
      </w:pPr>
      <w:r w:rsidRPr="00C335B7">
        <w:t>Scenariusz główny</w:t>
      </w:r>
    </w:p>
    <w:p w:rsidR="00DE7890" w:rsidRDefault="00DE7890" w:rsidP="00DE7890">
      <w:pPr>
        <w:pStyle w:val="Akapitzlist"/>
        <w:numPr>
          <w:ilvl w:val="0"/>
          <w:numId w:val="24"/>
        </w:numPr>
      </w:pPr>
      <w:r>
        <w:t>Użytkownik wybiera opcje ranking</w:t>
      </w:r>
    </w:p>
    <w:p w:rsidR="00DE7890" w:rsidRPr="00DE7890" w:rsidRDefault="00DE7890" w:rsidP="00DE7890">
      <w:pPr>
        <w:pStyle w:val="Akapitzlist"/>
        <w:numPr>
          <w:ilvl w:val="0"/>
          <w:numId w:val="24"/>
        </w:numPr>
      </w:pPr>
      <w:r>
        <w:t>Zalogowany użytkownik klika opcję „znajdź mnie” w celu znalezienia swojej pozycji w rankingu.</w:t>
      </w:r>
    </w:p>
    <w:p w:rsidR="008636AF" w:rsidRDefault="008636AF" w:rsidP="008636AF">
      <w:pPr>
        <w:pStyle w:val="Nagwek3"/>
      </w:pPr>
      <w:r w:rsidRPr="00C335B7">
        <w:t>Decyzje</w:t>
      </w:r>
      <w:r w:rsidR="002970D6">
        <w:br/>
      </w:r>
    </w:p>
    <w:p w:rsidR="002970D6" w:rsidRDefault="002970D6" w:rsidP="002970D6">
      <w:r>
        <w:t>Dana funkcjonalność zostanie dodana po utworzeniu strony internetowej.</w:t>
      </w:r>
    </w:p>
    <w:p w:rsidR="002970D6" w:rsidRPr="003D484D" w:rsidRDefault="002970D6" w:rsidP="002970D6">
      <w:r>
        <w:t>Tworzenie strony internetowej nastąpi w momencie decyzji o wdrażaniu lub sprzedaży projektu.</w:t>
      </w:r>
    </w:p>
    <w:p w:rsidR="008636AF" w:rsidRDefault="008636AF" w:rsidP="008636AF"/>
    <w:p w:rsidR="003D3A96" w:rsidRPr="00A84415" w:rsidRDefault="003D3A96" w:rsidP="000D1212">
      <w:pPr>
        <w:pStyle w:val="Nagwek2"/>
      </w:pPr>
      <w:bookmarkStart w:id="28" w:name="_Toc409719184"/>
      <w:bookmarkStart w:id="29" w:name="_Toc412188330"/>
      <w:r w:rsidRPr="00C335B7">
        <w:t>Identyfikator</w:t>
      </w:r>
      <w:r w:rsidR="002970D6">
        <w:t>: P12</w:t>
      </w:r>
      <w:r w:rsidR="002970D6">
        <w:br/>
      </w:r>
      <w:r w:rsidRPr="00C335B7">
        <w:t>nazwa przypadku użycia</w:t>
      </w:r>
      <w:bookmarkEnd w:id="28"/>
      <w:r w:rsidR="002970D6">
        <w:t xml:space="preserve">: </w:t>
      </w:r>
      <w:r>
        <w:t>Zmień hasło</w:t>
      </w:r>
      <w:bookmarkEnd w:id="29"/>
    </w:p>
    <w:p w:rsidR="003D3A96" w:rsidRDefault="003D3A96" w:rsidP="003D3A96">
      <w:pPr>
        <w:pStyle w:val="Nagwek3"/>
      </w:pPr>
      <w:r>
        <w:t>Opis przypadku użycia</w:t>
      </w:r>
    </w:p>
    <w:p w:rsidR="003D3A96" w:rsidRPr="008636AF" w:rsidRDefault="003D3A96" w:rsidP="003D3A96">
      <w:r>
        <w:lastRenderedPageBreak/>
        <w:t>Użytkownik ma możliwość zmiany swojego hasła do konta.</w:t>
      </w:r>
    </w:p>
    <w:p w:rsidR="003D3A96" w:rsidRDefault="003D3A96" w:rsidP="003D3A96">
      <w:pPr>
        <w:pStyle w:val="Nagwek3"/>
      </w:pPr>
      <w:r>
        <w:t>Aktorzy</w:t>
      </w:r>
    </w:p>
    <w:p w:rsidR="003D3A96" w:rsidRPr="00A84415" w:rsidRDefault="003D3A96" w:rsidP="003D3A96">
      <w:r>
        <w:t>Użytkownik zalogowany</w:t>
      </w:r>
    </w:p>
    <w:p w:rsidR="003D3A96" w:rsidRDefault="003D3A96" w:rsidP="003D3A96">
      <w:pPr>
        <w:pStyle w:val="Nagwek3"/>
      </w:pPr>
      <w:r w:rsidRPr="00C335B7">
        <w:t>Cele użytkowników</w:t>
      </w:r>
    </w:p>
    <w:p w:rsidR="003D3A96" w:rsidRPr="00B320BF" w:rsidRDefault="003D3A96" w:rsidP="003D3A96">
      <w:r>
        <w:t>Zmiana aktualnego hasła do konta na nowe.</w:t>
      </w:r>
    </w:p>
    <w:p w:rsidR="003D3A96" w:rsidRDefault="003D3A96" w:rsidP="003D3A96">
      <w:pPr>
        <w:pStyle w:val="Nagwek3"/>
      </w:pPr>
      <w:r w:rsidRPr="00C335B7">
        <w:t>Warunki początkowe (ograniczenia)</w:t>
      </w:r>
    </w:p>
    <w:p w:rsidR="00E543DB" w:rsidRDefault="00E543DB" w:rsidP="00E543DB">
      <w:r>
        <w:t>Użytkownik musi być zalogowany.</w:t>
      </w:r>
    </w:p>
    <w:p w:rsidR="00E543DB" w:rsidRPr="00E543DB" w:rsidRDefault="00E543DB" w:rsidP="00E543DB">
      <w:r>
        <w:t>Warunki dla aplikacji:</w:t>
      </w:r>
      <w:r>
        <w:br/>
        <w:t>Aplikacja mus</w:t>
      </w:r>
      <w:r w:rsidR="00FC108D">
        <w:t>i mieć dostęp do internetu by mó</w:t>
      </w:r>
      <w:r>
        <w:t>c uaktualnić dane o użytkowniku.</w:t>
      </w:r>
    </w:p>
    <w:p w:rsidR="003D3A96" w:rsidRDefault="003D3A96" w:rsidP="003D3A96">
      <w:pPr>
        <w:pStyle w:val="Nagwek3"/>
      </w:pPr>
      <w:r w:rsidRPr="00C335B7">
        <w:t>Częstotliwość</w:t>
      </w:r>
      <w:r>
        <w:t xml:space="preserve"> wykonania</w:t>
      </w:r>
    </w:p>
    <w:p w:rsidR="00E543DB" w:rsidRPr="00E543DB" w:rsidRDefault="00E543DB" w:rsidP="00E543DB">
      <w:r>
        <w:t>Bardzo rzadko</w:t>
      </w:r>
    </w:p>
    <w:p w:rsidR="003D3A96" w:rsidRDefault="003D3A96" w:rsidP="003D3A96">
      <w:pPr>
        <w:pStyle w:val="Nagwek3"/>
      </w:pPr>
      <w:r w:rsidRPr="00C335B7">
        <w:t>Wyzwalacz</w:t>
      </w:r>
    </w:p>
    <w:p w:rsidR="00E543DB" w:rsidRPr="00E543DB" w:rsidRDefault="00E543DB" w:rsidP="00E543DB">
      <w:r>
        <w:t>Wybranie odpowiedniej opcji na stronie internetowej gry.</w:t>
      </w:r>
    </w:p>
    <w:p w:rsidR="003D3A96" w:rsidRDefault="003D3A96" w:rsidP="003D3A96">
      <w:pPr>
        <w:pStyle w:val="Nagwek3"/>
      </w:pPr>
      <w:r w:rsidRPr="00C335B7">
        <w:t>Warunki końcowe</w:t>
      </w:r>
    </w:p>
    <w:p w:rsidR="00E543DB" w:rsidRPr="00E543DB" w:rsidRDefault="00E543DB" w:rsidP="00E543DB">
      <w:r>
        <w:t>System zapamiętuje zmianę hasła</w:t>
      </w:r>
    </w:p>
    <w:p w:rsidR="003D3A96" w:rsidRDefault="003D3A96" w:rsidP="003D3A96">
      <w:pPr>
        <w:pStyle w:val="Nagwek3"/>
      </w:pPr>
      <w:r w:rsidRPr="00C335B7">
        <w:t>Scenariusz główny</w:t>
      </w:r>
    </w:p>
    <w:p w:rsidR="003D3A96" w:rsidRDefault="00E543DB" w:rsidP="00E543DB">
      <w:pPr>
        <w:pStyle w:val="Akapitzlist"/>
        <w:numPr>
          <w:ilvl w:val="0"/>
          <w:numId w:val="25"/>
        </w:numPr>
      </w:pPr>
      <w:r>
        <w:t>Zalogowany użytkownik wybiera opcję „zmień hasło” na stronie internetowej gry.</w:t>
      </w:r>
    </w:p>
    <w:p w:rsidR="00FF4A76" w:rsidRDefault="00FF4A76" w:rsidP="00FF4A76">
      <w:pPr>
        <w:pStyle w:val="Akapitzlist"/>
        <w:numPr>
          <w:ilvl w:val="0"/>
          <w:numId w:val="25"/>
        </w:numPr>
      </w:pPr>
      <w:r>
        <w:t>Użytkownik wypełnia pola z nowym hasłem i akceptuje zmianę.</w:t>
      </w:r>
    </w:p>
    <w:p w:rsidR="00FF4A76" w:rsidRPr="00DE7890" w:rsidRDefault="00870C07" w:rsidP="00FF4A76">
      <w:pPr>
        <w:pStyle w:val="Akapitzlist"/>
        <w:numPr>
          <w:ilvl w:val="0"/>
          <w:numId w:val="25"/>
        </w:numPr>
      </w:pPr>
      <w:r>
        <w:t>Użytkownik uruchamia aplikację na telefonie z dostępem do internetu i uaktualnia dane.</w:t>
      </w:r>
    </w:p>
    <w:p w:rsidR="003D3A96" w:rsidRDefault="003D3A96" w:rsidP="003D3A96">
      <w:pPr>
        <w:pStyle w:val="Nagwek3"/>
      </w:pPr>
      <w:r w:rsidRPr="00C335B7">
        <w:t>Scenariusze alternatywne</w:t>
      </w:r>
    </w:p>
    <w:p w:rsidR="003804A8" w:rsidRPr="003804A8" w:rsidRDefault="003804A8" w:rsidP="003804A8">
      <w:pPr>
        <w:pStyle w:val="Akapitzlist"/>
        <w:numPr>
          <w:ilvl w:val="0"/>
          <w:numId w:val="26"/>
        </w:numPr>
      </w:pPr>
      <w:r>
        <w:t>Hasło jest zbyt krótkie.</w:t>
      </w:r>
    </w:p>
    <w:p w:rsidR="003D3A96" w:rsidRDefault="003D3A96" w:rsidP="003D3A96">
      <w:pPr>
        <w:pStyle w:val="Nagwek3"/>
      </w:pPr>
      <w:r w:rsidRPr="00C335B7">
        <w:t>Decyzje</w:t>
      </w:r>
    </w:p>
    <w:p w:rsidR="002970D6" w:rsidRDefault="002970D6" w:rsidP="002970D6">
      <w:r>
        <w:t>Dana funkcjonalność zostanie dodana po utworzeniu strony internetowej.</w:t>
      </w:r>
    </w:p>
    <w:p w:rsidR="00686A44" w:rsidRPr="00686A44" w:rsidRDefault="002970D6" w:rsidP="002970D6">
      <w:r>
        <w:t>Tworzenie strony internetowej nastąpi w momencie decyzji o wdrażaniu lub sprzedaży projektu.</w:t>
      </w:r>
    </w:p>
    <w:p w:rsidR="00FF4048" w:rsidRPr="00FF4048" w:rsidRDefault="00FF4048" w:rsidP="00FF4048"/>
    <w:p w:rsidR="004905D2" w:rsidRDefault="00056D49" w:rsidP="00E377BE">
      <w:pPr>
        <w:pStyle w:val="Nagwek1"/>
      </w:pPr>
      <w:bookmarkStart w:id="30" w:name="_Toc412188331"/>
      <w:r w:rsidRPr="00C335B7">
        <w:t>Wymagania niefunkcjonalne</w:t>
      </w:r>
      <w:bookmarkEnd w:id="30"/>
    </w:p>
    <w:p w:rsidR="006145FD" w:rsidRDefault="006145FD" w:rsidP="006145FD"/>
    <w:p w:rsidR="006145FD" w:rsidRDefault="006145FD" w:rsidP="006145FD">
      <w:pPr>
        <w:pStyle w:val="Nagwek2"/>
      </w:pPr>
      <w:bookmarkStart w:id="31" w:name="_Toc412188332"/>
      <w:r>
        <w:t>Wymagania systemu</w:t>
      </w:r>
      <w:bookmarkEnd w:id="31"/>
    </w:p>
    <w:p w:rsidR="00F94EA5" w:rsidRDefault="006145FD" w:rsidP="00F94EA5">
      <w:r>
        <w:t>Aplikacja wymaga systemu android, wersji 4.1 lub nowszej.</w:t>
      </w:r>
      <w:r>
        <w:br/>
        <w:t>Aplikacja wymaga połączenia z internetem w momencie logowania.</w:t>
      </w:r>
      <w:r w:rsidR="00F94EA5">
        <w:br/>
        <w:t>Aplikacja wymaga urządzenia bluetooth.</w:t>
      </w:r>
    </w:p>
    <w:p w:rsidR="006145FD" w:rsidRPr="00DD589E" w:rsidRDefault="006145FD" w:rsidP="00DD589E">
      <w:r>
        <w:t>Wskazane by aplikacja co jakiś czas łączyła się z internetem w celu przesłania aktualnych danych o statystyce gracza.</w:t>
      </w:r>
    </w:p>
    <w:p w:rsidR="00DD589E" w:rsidRDefault="00DD589E" w:rsidP="00DD589E">
      <w:pPr>
        <w:pStyle w:val="Nagwek2"/>
      </w:pPr>
      <w:bookmarkStart w:id="32" w:name="_Toc412188333"/>
      <w:r>
        <w:lastRenderedPageBreak/>
        <w:t>Wymagania względem projektu</w:t>
      </w:r>
      <w:bookmarkEnd w:id="32"/>
    </w:p>
    <w:p w:rsidR="00DD589E" w:rsidRPr="00AC626F" w:rsidRDefault="00DD589E" w:rsidP="000D1212">
      <w:pPr>
        <w:pStyle w:val="Nagwek3"/>
      </w:pPr>
      <w:r w:rsidRPr="00C335B7">
        <w:t>Identyfikator</w:t>
      </w:r>
      <w:r w:rsidR="00396D23">
        <w:t>: N</w:t>
      </w:r>
      <w:r w:rsidR="00FF6DFA">
        <w:t>0</w:t>
      </w:r>
      <w:r w:rsidR="00396D23">
        <w:t>1</w:t>
      </w:r>
      <w:r w:rsidR="00396D23">
        <w:br/>
      </w:r>
      <w:r w:rsidRPr="00C335B7">
        <w:t>nazwa przypadku użycia</w:t>
      </w:r>
      <w:r w:rsidR="00396D23">
        <w:t xml:space="preserve">: </w:t>
      </w:r>
      <w:r>
        <w:t>Logowanie użytkownika</w:t>
      </w:r>
    </w:p>
    <w:p w:rsidR="00DD589E" w:rsidRDefault="00DD589E" w:rsidP="00DD589E">
      <w:pPr>
        <w:pStyle w:val="Nagwek4"/>
      </w:pPr>
      <w:r>
        <w:t>Opis przypadku użycia</w:t>
      </w:r>
    </w:p>
    <w:p w:rsidR="00DD589E" w:rsidRDefault="00DD589E" w:rsidP="00DD589E">
      <w:r>
        <w:t>Każdy użytkownik posiada konto ze swoim unikatowym loginem, zabezpieczone hasłem.</w:t>
      </w:r>
      <w:r>
        <w:br/>
        <w:t>Logowanie jest przeprowadzane przez podanie loginu i hasła użytkownika.</w:t>
      </w:r>
      <w:r>
        <w:br/>
        <w:t>Brak możliwości przypomnienia hasła.</w:t>
      </w:r>
    </w:p>
    <w:p w:rsidR="00DD589E" w:rsidRPr="00DE3449" w:rsidRDefault="00DD589E" w:rsidP="00DD589E">
      <w:r>
        <w:t>Możliwość zapamiętania użytkownika.</w:t>
      </w:r>
    </w:p>
    <w:p w:rsidR="00DD589E" w:rsidRDefault="00DD589E" w:rsidP="00DD589E">
      <w:pPr>
        <w:pStyle w:val="Nagwek4"/>
      </w:pPr>
      <w:r>
        <w:t>Aktorzy</w:t>
      </w:r>
    </w:p>
    <w:p w:rsidR="00DD589E" w:rsidRPr="00A82BA5" w:rsidRDefault="00DD589E" w:rsidP="00DD589E">
      <w:r>
        <w:t>Użytkownicy.</w:t>
      </w:r>
    </w:p>
    <w:p w:rsidR="00DD589E" w:rsidRDefault="00DD589E" w:rsidP="00DD589E">
      <w:pPr>
        <w:pStyle w:val="Nagwek4"/>
      </w:pPr>
      <w:r w:rsidRPr="00C335B7">
        <w:t>Cele użytkowników</w:t>
      </w:r>
    </w:p>
    <w:p w:rsidR="00DD589E" w:rsidRPr="00A82BA5" w:rsidRDefault="00DD589E" w:rsidP="00DD589E">
      <w:r>
        <w:t>Użytkownicy posiadają własne konta powiązane z nimi gdzie zapisywane są ich statystyki i po których loginach są rozpoznawalni.</w:t>
      </w:r>
    </w:p>
    <w:p w:rsidR="00DD589E" w:rsidRPr="00DD589E" w:rsidRDefault="00DD589E" w:rsidP="00DD589E">
      <w:pPr>
        <w:pStyle w:val="Nagwek4"/>
      </w:pPr>
      <w:r w:rsidRPr="00C335B7">
        <w:t>Warunki początkowe (ograniczenia)</w:t>
      </w:r>
    </w:p>
    <w:p w:rsidR="00DD589E" w:rsidRDefault="00DD589E" w:rsidP="00DD589E">
      <w:r>
        <w:t>Każdy użytkownik musi posiadać swoje konto użytkownika.</w:t>
      </w:r>
    </w:p>
    <w:p w:rsidR="00DD589E" w:rsidRPr="00DD589E" w:rsidRDefault="00DD589E" w:rsidP="00DD589E">
      <w:r>
        <w:t>Konieczne jest połączenie z internetem.</w:t>
      </w:r>
    </w:p>
    <w:p w:rsidR="00DD589E" w:rsidRDefault="00DD589E" w:rsidP="00DD589E">
      <w:pPr>
        <w:pStyle w:val="Nagwek4"/>
      </w:pPr>
      <w:r w:rsidRPr="00C335B7">
        <w:t>Częstotliwość</w:t>
      </w:r>
      <w:r>
        <w:t xml:space="preserve"> wykonania</w:t>
      </w:r>
    </w:p>
    <w:p w:rsidR="00DD589E" w:rsidRPr="00DD589E" w:rsidRDefault="00DD589E" w:rsidP="00DD589E">
      <w:r>
        <w:t>Przy pierwszym odpaleniu aplikacji na danym urządzeniu</w:t>
      </w:r>
    </w:p>
    <w:p w:rsidR="00DD589E" w:rsidRDefault="00DD589E" w:rsidP="00DD589E">
      <w:pPr>
        <w:pStyle w:val="Nagwek4"/>
      </w:pPr>
      <w:r w:rsidRPr="00C335B7">
        <w:t>Wyzwalacz</w:t>
      </w:r>
    </w:p>
    <w:p w:rsidR="00DD589E" w:rsidRPr="00A82BA5" w:rsidRDefault="00DD589E" w:rsidP="00DD589E">
      <w:r>
        <w:t>Uruchomienie aplikacji</w:t>
      </w:r>
    </w:p>
    <w:p w:rsidR="00DD589E" w:rsidRDefault="00DD589E" w:rsidP="00DD589E">
      <w:pPr>
        <w:pStyle w:val="Nagwek4"/>
      </w:pPr>
      <w:r w:rsidRPr="00C335B7">
        <w:t>Warunki końcowe</w:t>
      </w:r>
    </w:p>
    <w:p w:rsidR="00DD589E" w:rsidRDefault="00DD589E" w:rsidP="00DD589E">
      <w:r>
        <w:t>Użytkownik zostaje zalogowany na swoje konto.</w:t>
      </w:r>
    </w:p>
    <w:p w:rsidR="00DD589E" w:rsidRDefault="00DD589E" w:rsidP="00DD589E">
      <w:pPr>
        <w:pStyle w:val="Nagwek4"/>
      </w:pPr>
      <w:r w:rsidRPr="00C335B7">
        <w:t>Scenariusz główny</w:t>
      </w:r>
    </w:p>
    <w:p w:rsidR="00487796" w:rsidRPr="00487796" w:rsidRDefault="00487796" w:rsidP="00487796">
      <w:pPr>
        <w:pStyle w:val="Akapitzlist"/>
        <w:numPr>
          <w:ilvl w:val="0"/>
          <w:numId w:val="29"/>
        </w:numPr>
      </w:pPr>
      <w:r>
        <w:t>Użytkownik wpisuje poprawny login i hasło do wcześniej już stworzonego konta użytkownika.</w:t>
      </w:r>
    </w:p>
    <w:p w:rsidR="00DD589E" w:rsidRDefault="00DD589E" w:rsidP="00DD589E">
      <w:pPr>
        <w:pStyle w:val="Nagwek4"/>
      </w:pPr>
      <w:r w:rsidRPr="00C335B7">
        <w:t>Scenariusze alternatywne</w:t>
      </w:r>
    </w:p>
    <w:p w:rsidR="0091762E" w:rsidRDefault="00DD589E" w:rsidP="0091762E">
      <w:pPr>
        <w:pStyle w:val="Akapitzlist"/>
        <w:numPr>
          <w:ilvl w:val="0"/>
          <w:numId w:val="28"/>
        </w:numPr>
      </w:pPr>
      <w:r>
        <w:t>Złe wpisanie nicku użytkownika.</w:t>
      </w:r>
    </w:p>
    <w:p w:rsidR="00DD589E" w:rsidRDefault="0091762E" w:rsidP="0091762E">
      <w:pPr>
        <w:pStyle w:val="Akapitzlist"/>
        <w:numPr>
          <w:ilvl w:val="0"/>
          <w:numId w:val="28"/>
        </w:numPr>
      </w:pPr>
      <w:r>
        <w:t>Złe wpisanie hasła.</w:t>
      </w:r>
    </w:p>
    <w:p w:rsidR="0091762E" w:rsidRPr="00F77465" w:rsidRDefault="0091762E" w:rsidP="0091762E">
      <w:pPr>
        <w:pStyle w:val="Akapitzlist"/>
        <w:numPr>
          <w:ilvl w:val="0"/>
          <w:numId w:val="28"/>
        </w:numPr>
      </w:pPr>
      <w:r>
        <w:t>Próba zalogowania się na nieistniejące konto użytkownika.</w:t>
      </w:r>
    </w:p>
    <w:p w:rsidR="00DD589E" w:rsidRDefault="00DD589E" w:rsidP="00DD589E">
      <w:pPr>
        <w:pStyle w:val="Nagwek4"/>
      </w:pPr>
      <w:r w:rsidRPr="00C335B7">
        <w:t>Decyzje</w:t>
      </w:r>
    </w:p>
    <w:p w:rsidR="00396D23" w:rsidRDefault="00396D23" w:rsidP="00396D23">
      <w:r>
        <w:t>Dana funkcjonalność zostanie dodana po utworzeniu strony internetowej.</w:t>
      </w:r>
    </w:p>
    <w:p w:rsidR="00396D23" w:rsidRDefault="00396D23" w:rsidP="00396D23">
      <w:r>
        <w:t>Tworzenie strony internetowej nastąpi w momencie decyzji o wdrażaniu lub sprzedaży projektu.</w:t>
      </w:r>
    </w:p>
    <w:p w:rsidR="00E46B43" w:rsidRDefault="00E46B43" w:rsidP="00396D23"/>
    <w:p w:rsidR="00E46B43" w:rsidRPr="00A84415" w:rsidRDefault="00E46B43" w:rsidP="00E46B43">
      <w:pPr>
        <w:pStyle w:val="Nagwek3"/>
      </w:pPr>
      <w:r w:rsidRPr="00C335B7">
        <w:lastRenderedPageBreak/>
        <w:t>Identyfikator</w:t>
      </w:r>
      <w:r>
        <w:t>: N</w:t>
      </w:r>
      <w:r w:rsidR="00FF6DFA">
        <w:t>0</w:t>
      </w:r>
      <w:r>
        <w:t>2</w:t>
      </w:r>
      <w:r>
        <w:br/>
      </w:r>
      <w:r w:rsidRPr="00C335B7">
        <w:t>nazwa przypadku użycia</w:t>
      </w:r>
      <w:r>
        <w:t xml:space="preserve">: </w:t>
      </w:r>
      <w:r>
        <w:t>Nawiązywanie połączenia bluetooth</w:t>
      </w:r>
    </w:p>
    <w:p w:rsidR="00E46B43" w:rsidRDefault="00E46B43" w:rsidP="00E46B43">
      <w:pPr>
        <w:pStyle w:val="Nagwek4"/>
      </w:pPr>
      <w:r>
        <w:t>Opis przypadku użycia</w:t>
      </w:r>
    </w:p>
    <w:p w:rsidR="00E46B43" w:rsidRPr="00E46B43" w:rsidRDefault="00E46B43" w:rsidP="00E46B43">
      <w:r>
        <w:t>Nawiązanie połączenia bluetooth pomiędzy dwoma urządzeniami.</w:t>
      </w:r>
    </w:p>
    <w:p w:rsidR="00E46B43" w:rsidRDefault="00E46B43" w:rsidP="00E46B43">
      <w:pPr>
        <w:pStyle w:val="Nagwek4"/>
      </w:pPr>
      <w:r>
        <w:t>Aktorzy</w:t>
      </w:r>
    </w:p>
    <w:p w:rsidR="00E46B43" w:rsidRPr="00A84415" w:rsidRDefault="006B6CFF" w:rsidP="00E46B43">
      <w:r>
        <w:t>Gracze</w:t>
      </w:r>
    </w:p>
    <w:p w:rsidR="00E46B43" w:rsidRDefault="00E46B43" w:rsidP="00E46B43">
      <w:pPr>
        <w:pStyle w:val="Nagwek4"/>
      </w:pPr>
      <w:r w:rsidRPr="00C335B7">
        <w:t>Cele użytkowników</w:t>
      </w:r>
    </w:p>
    <w:p w:rsidR="00E46B43" w:rsidRPr="00B320BF" w:rsidRDefault="006B6CFF" w:rsidP="00E46B43">
      <w:r>
        <w:t>Chęć znalezienia partnera do gry.</w:t>
      </w:r>
    </w:p>
    <w:p w:rsidR="00E46B43" w:rsidRDefault="00E46B43" w:rsidP="00E46B43">
      <w:pPr>
        <w:pStyle w:val="Nagwek4"/>
      </w:pPr>
      <w:r w:rsidRPr="00C335B7">
        <w:t>Warunki początkowe (ograniczenia)</w:t>
      </w:r>
    </w:p>
    <w:p w:rsidR="00E46B43" w:rsidRPr="00E543DB" w:rsidRDefault="006B6CFF" w:rsidP="006B6CFF">
      <w:r>
        <w:t>Użytkownik musi być zalogowany.</w:t>
      </w:r>
      <w:r>
        <w:br/>
        <w:t>Użytkownik musi znajdować się w zasięgu innych graczy.</w:t>
      </w:r>
    </w:p>
    <w:p w:rsidR="00E46B43" w:rsidRDefault="00E46B43" w:rsidP="00E46B43">
      <w:pPr>
        <w:pStyle w:val="Nagwek4"/>
      </w:pPr>
      <w:r w:rsidRPr="00C335B7">
        <w:t>Częstotliwość</w:t>
      </w:r>
      <w:r>
        <w:t xml:space="preserve"> wykonania</w:t>
      </w:r>
    </w:p>
    <w:p w:rsidR="00E46B43" w:rsidRPr="00E543DB" w:rsidRDefault="006B6CFF" w:rsidP="00E46B43">
      <w:r>
        <w:t>W przypadku szukania przeciwnika do gry.</w:t>
      </w:r>
    </w:p>
    <w:p w:rsidR="00E46B43" w:rsidRDefault="00E46B43" w:rsidP="00E46B43">
      <w:pPr>
        <w:pStyle w:val="Nagwek4"/>
      </w:pPr>
      <w:r w:rsidRPr="00C335B7">
        <w:t>Wyzwalacz</w:t>
      </w:r>
    </w:p>
    <w:p w:rsidR="00E46B43" w:rsidRPr="00E543DB" w:rsidRDefault="006B6CFF" w:rsidP="00E46B43">
      <w:r>
        <w:t>Uruchomienie wyszukiwania przeciwników.</w:t>
      </w:r>
    </w:p>
    <w:p w:rsidR="00E46B43" w:rsidRDefault="00E46B43" w:rsidP="00E46B43">
      <w:pPr>
        <w:pStyle w:val="Nagwek4"/>
      </w:pPr>
      <w:r w:rsidRPr="00C335B7">
        <w:t>Warunki końcowe</w:t>
      </w:r>
    </w:p>
    <w:p w:rsidR="00E46B43" w:rsidRPr="00E543DB" w:rsidRDefault="006B6CFF" w:rsidP="00E46B43">
      <w:r>
        <w:t>Nawiązanie połączenia bluetooth z innym użytkownikiem.</w:t>
      </w:r>
    </w:p>
    <w:p w:rsidR="00E46B43" w:rsidRDefault="00E46B43" w:rsidP="00396D23"/>
    <w:p w:rsidR="00396D23" w:rsidRPr="00686A44" w:rsidRDefault="00396D23" w:rsidP="00396D23"/>
    <w:p w:rsidR="00C335B7" w:rsidRDefault="00C335B7" w:rsidP="00E377BE">
      <w:pPr>
        <w:pStyle w:val="Nagwek2"/>
      </w:pPr>
      <w:bookmarkStart w:id="33" w:name="_Toc412188334"/>
      <w:r w:rsidRPr="00C335B7">
        <w:t>Dostępność</w:t>
      </w:r>
      <w:r w:rsidR="00B5578C">
        <w:t>, wydajność, niezawodność</w:t>
      </w:r>
      <w:bookmarkEnd w:id="33"/>
    </w:p>
    <w:p w:rsidR="00CF0354" w:rsidRPr="00CF0354" w:rsidRDefault="006145FD" w:rsidP="00CF0354">
      <w:r>
        <w:t xml:space="preserve">- </w:t>
      </w:r>
      <w:r w:rsidR="00CF0354">
        <w:t xml:space="preserve">Działanie aplikacji jest zależne od jakości urządzeń </w:t>
      </w:r>
      <w:r w:rsidR="003804A8">
        <w:t>na których jest ona uruchamiana.</w:t>
      </w:r>
      <w:r w:rsidR="00CF0354">
        <w:t xml:space="preserve"> </w:t>
      </w:r>
    </w:p>
    <w:p w:rsidR="00B5578C" w:rsidRDefault="00B5578C" w:rsidP="00E377BE">
      <w:pPr>
        <w:pStyle w:val="Nagwek2"/>
      </w:pPr>
      <w:bookmarkStart w:id="34" w:name="_Toc412188335"/>
      <w:r>
        <w:t>Użyteczność</w:t>
      </w:r>
      <w:bookmarkEnd w:id="34"/>
    </w:p>
    <w:p w:rsidR="00CF0354" w:rsidRDefault="001653C0" w:rsidP="00E377BE">
      <w:r>
        <w:t>Głównym przeznaczeniem aplikacji jest zapewnianie rozrywki poprzez granie z innymi graczami lub zdalnym użytkownikiem.</w:t>
      </w:r>
    </w:p>
    <w:p w:rsidR="00CF0354" w:rsidRPr="00C335B7" w:rsidRDefault="00CF0354" w:rsidP="00E377BE"/>
    <w:p w:rsidR="00705F5C" w:rsidRDefault="00705F5C" w:rsidP="00E377BE">
      <w:pPr>
        <w:pStyle w:val="Nagwek1"/>
      </w:pPr>
      <w:bookmarkStart w:id="35" w:name="_Toc412188336"/>
      <w:r w:rsidRPr="00C335B7">
        <w:t>Model dziedziny</w:t>
      </w:r>
      <w:bookmarkEnd w:id="35"/>
    </w:p>
    <w:p w:rsidR="00802FFE" w:rsidRPr="00802FFE" w:rsidRDefault="00E46B43" w:rsidP="00802FF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0.5pt">
            <v:imagedata r:id="rId11" o:title="ships-diagram2"/>
          </v:shape>
        </w:pict>
      </w:r>
    </w:p>
    <w:p w:rsidR="000E7C65" w:rsidRDefault="001E5A79" w:rsidP="00E377BE">
      <w:pPr>
        <w:rPr>
          <w:color w:val="4F81BD"/>
        </w:rPr>
      </w:pPr>
      <w:r>
        <w:rPr>
          <w:color w:val="4F81BD"/>
        </w:rPr>
        <w:lastRenderedPageBreak/>
        <w:pict>
          <v:shape id="_x0000_i1026" type="#_x0000_t75" style="width:414pt;height:483.75pt">
            <v:imagedata r:id="rId12" o:title="ships-diagram1"/>
          </v:shape>
        </w:pict>
      </w:r>
    </w:p>
    <w:p w:rsidR="00802FFE" w:rsidRPr="00E00F82" w:rsidRDefault="00802FFE" w:rsidP="00E377BE">
      <w:pPr>
        <w:rPr>
          <w:color w:val="4F81BD"/>
        </w:rPr>
      </w:pPr>
    </w:p>
    <w:sectPr w:rsidR="00802FFE" w:rsidRPr="00E00F82" w:rsidSect="0017707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A79" w:rsidRDefault="001E5A79" w:rsidP="00E377BE">
      <w:r>
        <w:separator/>
      </w:r>
    </w:p>
  </w:endnote>
  <w:endnote w:type="continuationSeparator" w:id="0">
    <w:p w:rsidR="001E5A79" w:rsidRDefault="001E5A79" w:rsidP="00E3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12" w:rsidRDefault="000D1212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12" w:rsidRDefault="000D1212" w:rsidP="0069342C">
    <w:pPr>
      <w:pStyle w:val="Stopka"/>
      <w:jc w:val="center"/>
    </w:pPr>
    <w:r>
      <w:rPr>
        <w:rFonts w:ascii="Cambria" w:hAnsi="Cambria"/>
        <w:sz w:val="28"/>
        <w:szCs w:val="28"/>
      </w:rP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 w:rsidR="00EF0C4C" w:rsidRPr="00EF0C4C">
      <w:rPr>
        <w:rFonts w:ascii="Cambria" w:hAnsi="Cambria"/>
        <w:noProof/>
        <w:sz w:val="28"/>
        <w:szCs w:val="28"/>
      </w:rPr>
      <w:t>20</w:t>
    </w:r>
    <w:r>
      <w:fldChar w:fldCharType="end"/>
    </w:r>
    <w:r>
      <w:rPr>
        <w:rFonts w:ascii="Cambria" w:hAnsi="Cambria"/>
        <w:sz w:val="28"/>
        <w:szCs w:val="28"/>
      </w:rPr>
      <w:t xml:space="preserve"> ~</w:t>
    </w:r>
  </w:p>
  <w:p w:rsidR="000D1212" w:rsidRDefault="000D1212" w:rsidP="00E377B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12" w:rsidRDefault="000D121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A79" w:rsidRDefault="001E5A79" w:rsidP="00E377BE">
      <w:r>
        <w:separator/>
      </w:r>
    </w:p>
  </w:footnote>
  <w:footnote w:type="continuationSeparator" w:id="0">
    <w:p w:rsidR="001E5A79" w:rsidRDefault="001E5A79" w:rsidP="00E37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12" w:rsidRDefault="000D1212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12" w:rsidRDefault="000D1212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12" w:rsidRDefault="000D1212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2228"/>
    <w:multiLevelType w:val="hybridMultilevel"/>
    <w:tmpl w:val="D9F88838"/>
    <w:lvl w:ilvl="0" w:tplc="E53A9B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253C4C"/>
    <w:multiLevelType w:val="hybridMultilevel"/>
    <w:tmpl w:val="59E2B026"/>
    <w:lvl w:ilvl="0" w:tplc="CCF44F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B795636"/>
    <w:multiLevelType w:val="hybridMultilevel"/>
    <w:tmpl w:val="F6FCC1E8"/>
    <w:lvl w:ilvl="0" w:tplc="FD52EB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0F65A5B"/>
    <w:multiLevelType w:val="hybridMultilevel"/>
    <w:tmpl w:val="C4D6D082"/>
    <w:lvl w:ilvl="0" w:tplc="FA3ED9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FE4F2B"/>
    <w:multiLevelType w:val="hybridMultilevel"/>
    <w:tmpl w:val="CCE4FCE4"/>
    <w:lvl w:ilvl="0" w:tplc="6D3CF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75B255A"/>
    <w:multiLevelType w:val="multilevel"/>
    <w:tmpl w:val="DE8AD5D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177F2780"/>
    <w:multiLevelType w:val="hybridMultilevel"/>
    <w:tmpl w:val="F5DCA2AE"/>
    <w:lvl w:ilvl="0" w:tplc="DE2A9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3BB086E"/>
    <w:multiLevelType w:val="multilevel"/>
    <w:tmpl w:val="789691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8">
    <w:nsid w:val="27E11703"/>
    <w:multiLevelType w:val="hybridMultilevel"/>
    <w:tmpl w:val="01AA324E"/>
    <w:lvl w:ilvl="0" w:tplc="CFFED6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C93F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DD7337"/>
    <w:multiLevelType w:val="hybridMultilevel"/>
    <w:tmpl w:val="AE26951E"/>
    <w:lvl w:ilvl="0" w:tplc="148C8E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7446351"/>
    <w:multiLevelType w:val="hybridMultilevel"/>
    <w:tmpl w:val="4950006A"/>
    <w:lvl w:ilvl="0" w:tplc="2A7E98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F030D10"/>
    <w:multiLevelType w:val="hybridMultilevel"/>
    <w:tmpl w:val="475C0E1A"/>
    <w:lvl w:ilvl="0" w:tplc="67B27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A65A5E"/>
    <w:multiLevelType w:val="hybridMultilevel"/>
    <w:tmpl w:val="A84870EC"/>
    <w:lvl w:ilvl="0" w:tplc="9BFC84D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7AA05FF"/>
    <w:multiLevelType w:val="multilevel"/>
    <w:tmpl w:val="FA82D98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5">
    <w:nsid w:val="48924467"/>
    <w:multiLevelType w:val="hybridMultilevel"/>
    <w:tmpl w:val="DAF466BC"/>
    <w:lvl w:ilvl="0" w:tplc="B0145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B844F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1F02658"/>
    <w:multiLevelType w:val="hybridMultilevel"/>
    <w:tmpl w:val="F500C244"/>
    <w:lvl w:ilvl="0" w:tplc="B5D2AD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3BF1A2D"/>
    <w:multiLevelType w:val="hybridMultilevel"/>
    <w:tmpl w:val="F5CC58A4"/>
    <w:lvl w:ilvl="0" w:tplc="32B0D0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56193EDA"/>
    <w:multiLevelType w:val="hybridMultilevel"/>
    <w:tmpl w:val="C840BF48"/>
    <w:lvl w:ilvl="0" w:tplc="E3C6B4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65B24A6"/>
    <w:multiLevelType w:val="hybridMultilevel"/>
    <w:tmpl w:val="9586B494"/>
    <w:lvl w:ilvl="0" w:tplc="68A612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B017738"/>
    <w:multiLevelType w:val="hybridMultilevel"/>
    <w:tmpl w:val="74F078A8"/>
    <w:lvl w:ilvl="0" w:tplc="D75694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D4559C2"/>
    <w:multiLevelType w:val="hybridMultilevel"/>
    <w:tmpl w:val="55E48220"/>
    <w:lvl w:ilvl="0" w:tplc="E676F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0B71239"/>
    <w:multiLevelType w:val="hybridMultilevel"/>
    <w:tmpl w:val="B1D84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905B87"/>
    <w:multiLevelType w:val="hybridMultilevel"/>
    <w:tmpl w:val="4C7235CA"/>
    <w:lvl w:ilvl="0" w:tplc="59C69C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9697803"/>
    <w:multiLevelType w:val="hybridMultilevel"/>
    <w:tmpl w:val="6EB46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B4406"/>
    <w:multiLevelType w:val="hybridMultilevel"/>
    <w:tmpl w:val="9050C752"/>
    <w:lvl w:ilvl="0" w:tplc="BE1AA6E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DC12D4D"/>
    <w:multiLevelType w:val="hybridMultilevel"/>
    <w:tmpl w:val="6878398E"/>
    <w:lvl w:ilvl="0" w:tplc="B3CE99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E433B6"/>
    <w:multiLevelType w:val="hybridMultilevel"/>
    <w:tmpl w:val="91B8CC68"/>
    <w:lvl w:ilvl="0" w:tplc="16B45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4"/>
  </w:num>
  <w:num w:numId="3">
    <w:abstractNumId w:val="11"/>
  </w:num>
  <w:num w:numId="4">
    <w:abstractNumId w:val="17"/>
  </w:num>
  <w:num w:numId="5">
    <w:abstractNumId w:val="21"/>
  </w:num>
  <w:num w:numId="6">
    <w:abstractNumId w:val="18"/>
  </w:num>
  <w:num w:numId="7">
    <w:abstractNumId w:val="4"/>
  </w:num>
  <w:num w:numId="8">
    <w:abstractNumId w:val="22"/>
  </w:num>
  <w:num w:numId="9">
    <w:abstractNumId w:val="12"/>
  </w:num>
  <w:num w:numId="10">
    <w:abstractNumId w:val="1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28"/>
  </w:num>
  <w:num w:numId="16">
    <w:abstractNumId w:val="19"/>
  </w:num>
  <w:num w:numId="17">
    <w:abstractNumId w:val="2"/>
  </w:num>
  <w:num w:numId="18">
    <w:abstractNumId w:val="9"/>
  </w:num>
  <w:num w:numId="19">
    <w:abstractNumId w:val="16"/>
  </w:num>
  <w:num w:numId="20">
    <w:abstractNumId w:val="25"/>
  </w:num>
  <w:num w:numId="21">
    <w:abstractNumId w:val="23"/>
  </w:num>
  <w:num w:numId="22">
    <w:abstractNumId w:val="13"/>
  </w:num>
  <w:num w:numId="23">
    <w:abstractNumId w:val="8"/>
  </w:num>
  <w:num w:numId="24">
    <w:abstractNumId w:val="10"/>
  </w:num>
  <w:num w:numId="25">
    <w:abstractNumId w:val="26"/>
  </w:num>
  <w:num w:numId="26">
    <w:abstractNumId w:val="20"/>
  </w:num>
  <w:num w:numId="27">
    <w:abstractNumId w:val="3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7E"/>
    <w:rsid w:val="00016E1D"/>
    <w:rsid w:val="00020D2A"/>
    <w:rsid w:val="0002294E"/>
    <w:rsid w:val="00027556"/>
    <w:rsid w:val="00027929"/>
    <w:rsid w:val="0003462D"/>
    <w:rsid w:val="000524C9"/>
    <w:rsid w:val="00056D49"/>
    <w:rsid w:val="00062508"/>
    <w:rsid w:val="00066146"/>
    <w:rsid w:val="000A1981"/>
    <w:rsid w:val="000B1F27"/>
    <w:rsid w:val="000B3E49"/>
    <w:rsid w:val="000C4DCC"/>
    <w:rsid w:val="000D1212"/>
    <w:rsid w:val="000D1C00"/>
    <w:rsid w:val="000E7C65"/>
    <w:rsid w:val="000F37EC"/>
    <w:rsid w:val="00105C4C"/>
    <w:rsid w:val="00126BA0"/>
    <w:rsid w:val="00136659"/>
    <w:rsid w:val="001653C0"/>
    <w:rsid w:val="00176F1C"/>
    <w:rsid w:val="0017707D"/>
    <w:rsid w:val="00181586"/>
    <w:rsid w:val="001A4AF5"/>
    <w:rsid w:val="001C0E6F"/>
    <w:rsid w:val="001D0712"/>
    <w:rsid w:val="001D26BA"/>
    <w:rsid w:val="001D5ABC"/>
    <w:rsid w:val="001E5A79"/>
    <w:rsid w:val="001F3389"/>
    <w:rsid w:val="002005DE"/>
    <w:rsid w:val="0020437A"/>
    <w:rsid w:val="00234547"/>
    <w:rsid w:val="00244899"/>
    <w:rsid w:val="002507CC"/>
    <w:rsid w:val="0025172F"/>
    <w:rsid w:val="00251CA4"/>
    <w:rsid w:val="00252C94"/>
    <w:rsid w:val="002575D0"/>
    <w:rsid w:val="00262926"/>
    <w:rsid w:val="00273D56"/>
    <w:rsid w:val="00277A85"/>
    <w:rsid w:val="00282034"/>
    <w:rsid w:val="002970D6"/>
    <w:rsid w:val="002B327A"/>
    <w:rsid w:val="002D31E8"/>
    <w:rsid w:val="002E1E4C"/>
    <w:rsid w:val="002E3600"/>
    <w:rsid w:val="00307CC3"/>
    <w:rsid w:val="003419CE"/>
    <w:rsid w:val="0036018C"/>
    <w:rsid w:val="00371B25"/>
    <w:rsid w:val="003804A8"/>
    <w:rsid w:val="00384095"/>
    <w:rsid w:val="00385B46"/>
    <w:rsid w:val="00396D23"/>
    <w:rsid w:val="003A0F54"/>
    <w:rsid w:val="003A106C"/>
    <w:rsid w:val="003A36C4"/>
    <w:rsid w:val="003C2980"/>
    <w:rsid w:val="003D3A96"/>
    <w:rsid w:val="003D484D"/>
    <w:rsid w:val="003F52F3"/>
    <w:rsid w:val="004059CF"/>
    <w:rsid w:val="00414E30"/>
    <w:rsid w:val="00415C31"/>
    <w:rsid w:val="004608B1"/>
    <w:rsid w:val="00462325"/>
    <w:rsid w:val="00480865"/>
    <w:rsid w:val="00487796"/>
    <w:rsid w:val="004905D2"/>
    <w:rsid w:val="004B20BB"/>
    <w:rsid w:val="004D1C39"/>
    <w:rsid w:val="00500892"/>
    <w:rsid w:val="005028FA"/>
    <w:rsid w:val="00502F5E"/>
    <w:rsid w:val="00536E5D"/>
    <w:rsid w:val="00541655"/>
    <w:rsid w:val="0054289E"/>
    <w:rsid w:val="00572832"/>
    <w:rsid w:val="00584369"/>
    <w:rsid w:val="00590451"/>
    <w:rsid w:val="00591B60"/>
    <w:rsid w:val="00594AEA"/>
    <w:rsid w:val="00595308"/>
    <w:rsid w:val="00597FAB"/>
    <w:rsid w:val="005B38A2"/>
    <w:rsid w:val="005C0428"/>
    <w:rsid w:val="005E399D"/>
    <w:rsid w:val="005E41E9"/>
    <w:rsid w:val="005F3759"/>
    <w:rsid w:val="00610312"/>
    <w:rsid w:val="006145FD"/>
    <w:rsid w:val="00664E70"/>
    <w:rsid w:val="00686A44"/>
    <w:rsid w:val="0069342C"/>
    <w:rsid w:val="006A2547"/>
    <w:rsid w:val="006B2653"/>
    <w:rsid w:val="006B6CFF"/>
    <w:rsid w:val="006B7334"/>
    <w:rsid w:val="006B7B30"/>
    <w:rsid w:val="006E32DC"/>
    <w:rsid w:val="006F03EB"/>
    <w:rsid w:val="006F7F56"/>
    <w:rsid w:val="00700028"/>
    <w:rsid w:val="00705F5C"/>
    <w:rsid w:val="0070618B"/>
    <w:rsid w:val="007073D0"/>
    <w:rsid w:val="0071677E"/>
    <w:rsid w:val="007210ED"/>
    <w:rsid w:val="00766026"/>
    <w:rsid w:val="00771143"/>
    <w:rsid w:val="00771E0F"/>
    <w:rsid w:val="007726D5"/>
    <w:rsid w:val="007B087A"/>
    <w:rsid w:val="007E06E4"/>
    <w:rsid w:val="007E15D8"/>
    <w:rsid w:val="00802FFE"/>
    <w:rsid w:val="008472D7"/>
    <w:rsid w:val="008636AF"/>
    <w:rsid w:val="00870C07"/>
    <w:rsid w:val="008808FA"/>
    <w:rsid w:val="0089503E"/>
    <w:rsid w:val="008B4589"/>
    <w:rsid w:val="008B647C"/>
    <w:rsid w:val="008E19DE"/>
    <w:rsid w:val="008F414B"/>
    <w:rsid w:val="00901E0E"/>
    <w:rsid w:val="009144AE"/>
    <w:rsid w:val="009157BF"/>
    <w:rsid w:val="0091762E"/>
    <w:rsid w:val="0093321A"/>
    <w:rsid w:val="00953C15"/>
    <w:rsid w:val="00957A8D"/>
    <w:rsid w:val="009659D6"/>
    <w:rsid w:val="009956B3"/>
    <w:rsid w:val="009A3B15"/>
    <w:rsid w:val="009A6DBD"/>
    <w:rsid w:val="009D7A35"/>
    <w:rsid w:val="009D7F2A"/>
    <w:rsid w:val="009F53FD"/>
    <w:rsid w:val="00A015B0"/>
    <w:rsid w:val="00A05D06"/>
    <w:rsid w:val="00A15D1A"/>
    <w:rsid w:val="00A24174"/>
    <w:rsid w:val="00A250C8"/>
    <w:rsid w:val="00A44454"/>
    <w:rsid w:val="00A71EC7"/>
    <w:rsid w:val="00A75E9B"/>
    <w:rsid w:val="00A82BA5"/>
    <w:rsid w:val="00A84415"/>
    <w:rsid w:val="00AB159E"/>
    <w:rsid w:val="00AB5037"/>
    <w:rsid w:val="00AC626F"/>
    <w:rsid w:val="00AF5A16"/>
    <w:rsid w:val="00B21C9C"/>
    <w:rsid w:val="00B2767E"/>
    <w:rsid w:val="00B320BF"/>
    <w:rsid w:val="00B34817"/>
    <w:rsid w:val="00B5578C"/>
    <w:rsid w:val="00B627B4"/>
    <w:rsid w:val="00B961C6"/>
    <w:rsid w:val="00BB38D6"/>
    <w:rsid w:val="00BE3EB4"/>
    <w:rsid w:val="00BF55A4"/>
    <w:rsid w:val="00C17CF8"/>
    <w:rsid w:val="00C335B7"/>
    <w:rsid w:val="00C6173B"/>
    <w:rsid w:val="00C700C9"/>
    <w:rsid w:val="00C864AF"/>
    <w:rsid w:val="00C97041"/>
    <w:rsid w:val="00C97221"/>
    <w:rsid w:val="00CB0C3A"/>
    <w:rsid w:val="00CC666D"/>
    <w:rsid w:val="00CD2784"/>
    <w:rsid w:val="00CD632A"/>
    <w:rsid w:val="00CF0354"/>
    <w:rsid w:val="00D07A9D"/>
    <w:rsid w:val="00D103B2"/>
    <w:rsid w:val="00D61D06"/>
    <w:rsid w:val="00D71332"/>
    <w:rsid w:val="00D7235A"/>
    <w:rsid w:val="00D924AF"/>
    <w:rsid w:val="00DB4DC2"/>
    <w:rsid w:val="00DD4A8E"/>
    <w:rsid w:val="00DD4F71"/>
    <w:rsid w:val="00DD589E"/>
    <w:rsid w:val="00DE3449"/>
    <w:rsid w:val="00DE7890"/>
    <w:rsid w:val="00DF07E0"/>
    <w:rsid w:val="00DF17FA"/>
    <w:rsid w:val="00E00F82"/>
    <w:rsid w:val="00E03E5F"/>
    <w:rsid w:val="00E377BE"/>
    <w:rsid w:val="00E44969"/>
    <w:rsid w:val="00E46B43"/>
    <w:rsid w:val="00E543DB"/>
    <w:rsid w:val="00E8014E"/>
    <w:rsid w:val="00E83CE7"/>
    <w:rsid w:val="00E93B62"/>
    <w:rsid w:val="00EA620F"/>
    <w:rsid w:val="00EC1A71"/>
    <w:rsid w:val="00ED67C2"/>
    <w:rsid w:val="00ED718B"/>
    <w:rsid w:val="00EE3988"/>
    <w:rsid w:val="00EF0C4C"/>
    <w:rsid w:val="00EF274B"/>
    <w:rsid w:val="00F07BF4"/>
    <w:rsid w:val="00F17BCA"/>
    <w:rsid w:val="00F231FD"/>
    <w:rsid w:val="00F25C3A"/>
    <w:rsid w:val="00F307D0"/>
    <w:rsid w:val="00F3441F"/>
    <w:rsid w:val="00F448E3"/>
    <w:rsid w:val="00F47095"/>
    <w:rsid w:val="00F6051A"/>
    <w:rsid w:val="00F715BC"/>
    <w:rsid w:val="00F77465"/>
    <w:rsid w:val="00F94EA5"/>
    <w:rsid w:val="00FA6637"/>
    <w:rsid w:val="00FB305A"/>
    <w:rsid w:val="00FB60EE"/>
    <w:rsid w:val="00FC108D"/>
    <w:rsid w:val="00FD3531"/>
    <w:rsid w:val="00FD784C"/>
    <w:rsid w:val="00FE4254"/>
    <w:rsid w:val="00FF4048"/>
    <w:rsid w:val="00FF4A76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F818A-9978-4D00-B1E1-40F3890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77BE"/>
    <w:pPr>
      <w:spacing w:after="200" w:line="276" w:lineRule="auto"/>
      <w:ind w:left="567"/>
    </w:pPr>
    <w:rPr>
      <w:sz w:val="22"/>
      <w:szCs w:val="22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B34817"/>
    <w:rPr>
      <w:b/>
      <w:bCs/>
    </w:rPr>
  </w:style>
  <w:style w:type="character" w:styleId="Uwydatnienie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B348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34817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3481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4817"/>
    <w:rPr>
      <w:b/>
      <w:bCs/>
      <w:i/>
      <w:iCs/>
    </w:rPr>
  </w:style>
  <w:style w:type="character" w:styleId="Wyrnieniedelikatne">
    <w:name w:val="Subtle Emphasis"/>
    <w:uiPriority w:val="19"/>
    <w:qFormat/>
    <w:rsid w:val="00B34817"/>
    <w:rPr>
      <w:i/>
      <w:iCs/>
    </w:rPr>
  </w:style>
  <w:style w:type="character" w:styleId="Wyrnienieintensywne">
    <w:name w:val="Intense Emphasis"/>
    <w:uiPriority w:val="21"/>
    <w:qFormat/>
    <w:rsid w:val="00B34817"/>
    <w:rPr>
      <w:b/>
      <w:bCs/>
    </w:rPr>
  </w:style>
  <w:style w:type="character" w:styleId="Odwoaniedelikatne">
    <w:name w:val="Subtle Reference"/>
    <w:uiPriority w:val="31"/>
    <w:qFormat/>
    <w:rsid w:val="00B34817"/>
    <w:rPr>
      <w:smallCaps/>
    </w:rPr>
  </w:style>
  <w:style w:type="character" w:styleId="Odwoanieintensywn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Tytuksiki">
    <w:name w:val="Book Title"/>
    <w:uiPriority w:val="33"/>
    <w:qFormat/>
    <w:rsid w:val="00B34817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348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17707D"/>
  </w:style>
  <w:style w:type="paragraph" w:styleId="Tekstdymka">
    <w:name w:val="Balloon Text"/>
    <w:basedOn w:val="Normalny"/>
    <w:link w:val="TekstdymkaZnak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1C39"/>
  </w:style>
  <w:style w:type="paragraph" w:styleId="Stopka">
    <w:name w:val="footer"/>
    <w:basedOn w:val="Normalny"/>
    <w:link w:val="StopkaZnak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1C39"/>
  </w:style>
  <w:style w:type="paragraph" w:styleId="Spistreci1">
    <w:name w:val="toc 1"/>
    <w:basedOn w:val="Normalny"/>
    <w:next w:val="Normalny"/>
    <w:autoRedefine/>
    <w:uiPriority w:val="39"/>
    <w:unhideWhenUsed/>
    <w:rsid w:val="00A05D0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05D0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05D06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FB305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\Materialy\WAIOPP\1.%20Dokumentacja%20analityczna%20systemu%20-%20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AD1008-6655-40C5-8311-B9531578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Dokumentacja analityczna systemu - szablon.dot</Template>
  <TotalTime>979</TotalTime>
  <Pages>20</Pages>
  <Words>3418</Words>
  <Characters>20509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[Wpisz tytuł]</vt:lpstr>
    </vt:vector>
  </TitlesOfParts>
  <Company>[Wpisz nazwę wydziału]</Company>
  <LinksUpToDate>false</LinksUpToDate>
  <CharactersWithSpaces>23880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x</dc:creator>
  <cp:keywords/>
  <dc:description/>
  <cp:lastModifiedBy>x</cp:lastModifiedBy>
  <cp:revision>72</cp:revision>
  <dcterms:created xsi:type="dcterms:W3CDTF">2015-01-19T15:24:00Z</dcterms:created>
  <dcterms:modified xsi:type="dcterms:W3CDTF">2015-02-20T08:37:00Z</dcterms:modified>
</cp:coreProperties>
</file>